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shd w:val="clear" w:color="auto" w:fill="2B579A" w:themeFill="accent5"/>
        <w:tblLook w:val="0600" w:firstRow="0" w:lastRow="0" w:firstColumn="0" w:lastColumn="0" w:noHBand="1" w:noVBand="1"/>
      </w:tblPr>
      <w:tblGrid>
        <w:gridCol w:w="7920"/>
        <w:gridCol w:w="1440"/>
      </w:tblGrid>
      <w:tr w:rsidR="007378F1" w14:paraId="38293572" w14:textId="77777777" w:rsidTr="00172966">
        <w:tc>
          <w:tcPr>
            <w:tcW w:w="7920" w:type="dxa"/>
            <w:shd w:val="clear" w:color="auto" w:fill="2B579A" w:themeFill="accent5"/>
          </w:tcPr>
          <w:p w14:paraId="3B4C3D44" w14:textId="03961861" w:rsidR="007378F1" w:rsidRPr="00172966" w:rsidRDefault="00172966" w:rsidP="00172966">
            <w:pPr>
              <w:pStyle w:val="Title"/>
              <w:ind w:left="0"/>
              <w:jc w:val="center"/>
              <w:rPr>
                <w:sz w:val="70"/>
                <w:szCs w:val="70"/>
              </w:rPr>
            </w:pPr>
            <w:r w:rsidRPr="00172966">
              <w:rPr>
                <w:sz w:val="70"/>
                <w:szCs w:val="70"/>
              </w:rPr>
              <w:t xml:space="preserve">Worksheet </w:t>
            </w:r>
            <w:proofErr w:type="gramStart"/>
            <w:r w:rsidRPr="00172966">
              <w:rPr>
                <w:sz w:val="70"/>
                <w:szCs w:val="70"/>
              </w:rPr>
              <w:t>Set-1</w:t>
            </w:r>
            <w:proofErr w:type="gramEnd"/>
            <w:r w:rsidRPr="00172966">
              <w:rPr>
                <w:sz w:val="70"/>
                <w:szCs w:val="70"/>
              </w:rPr>
              <w:t xml:space="preserve"> (Statistics)</w:t>
            </w:r>
          </w:p>
        </w:tc>
        <w:tc>
          <w:tcPr>
            <w:tcW w:w="1440" w:type="dxa"/>
            <w:shd w:val="clear" w:color="auto" w:fill="2B579A" w:themeFill="accent5"/>
            <w:vAlign w:val="bottom"/>
          </w:tcPr>
          <w:p w14:paraId="76D72EBE" w14:textId="61D9F754" w:rsidR="007378F1" w:rsidRDefault="007378F1" w:rsidP="007378F1">
            <w:pPr>
              <w:pStyle w:val="Title"/>
              <w:pBdr>
                <w:left w:val="none" w:sz="0" w:space="0" w:color="auto"/>
              </w:pBdr>
              <w:shd w:val="clear" w:color="auto" w:fill="auto"/>
              <w:spacing w:after="240"/>
              <w:ind w:left="0"/>
              <w:jc w:val="right"/>
            </w:pPr>
          </w:p>
        </w:tc>
      </w:tr>
    </w:tbl>
    <w:p w14:paraId="6D09E325" w14:textId="069A2CC3" w:rsidR="006D3A72" w:rsidRDefault="006D3A72" w:rsidP="001073CE">
      <w:pPr>
        <w:pStyle w:val="Image"/>
      </w:pPr>
    </w:p>
    <w:p w14:paraId="01F61175" w14:textId="7131211A" w:rsidR="00172966" w:rsidRPr="00D2141C" w:rsidRDefault="00172966" w:rsidP="00172966">
      <w:pPr>
        <w:pStyle w:val="Image"/>
        <w:numPr>
          <w:ilvl w:val="0"/>
          <w:numId w:val="19"/>
        </w:numPr>
        <w:jc w:val="both"/>
        <w:rPr>
          <w:b/>
          <w:bCs/>
        </w:rPr>
      </w:pPr>
      <w:r w:rsidRPr="00D2141C">
        <w:rPr>
          <w:b/>
          <w:bCs/>
        </w:rPr>
        <w:t>Bernoulli random variables take (only) the values 1 and 0</w:t>
      </w:r>
    </w:p>
    <w:p w14:paraId="1096926B" w14:textId="7EF3D285" w:rsidR="00172966" w:rsidRDefault="00172966" w:rsidP="00172966">
      <w:pPr>
        <w:pStyle w:val="Image"/>
        <w:ind w:left="720"/>
        <w:jc w:val="both"/>
      </w:pPr>
      <w:r>
        <w:t>Answer: A) True</w:t>
      </w:r>
    </w:p>
    <w:p w14:paraId="6AE0221D" w14:textId="77777777" w:rsidR="00172966" w:rsidRDefault="00172966" w:rsidP="00172966">
      <w:pPr>
        <w:pStyle w:val="Image"/>
        <w:ind w:left="720"/>
        <w:jc w:val="both"/>
      </w:pPr>
    </w:p>
    <w:p w14:paraId="14E27F24" w14:textId="4AD74831" w:rsidR="00160022" w:rsidRPr="00D2141C" w:rsidRDefault="00172966" w:rsidP="00160022">
      <w:pPr>
        <w:pStyle w:val="Image"/>
        <w:numPr>
          <w:ilvl w:val="0"/>
          <w:numId w:val="19"/>
        </w:numPr>
        <w:jc w:val="both"/>
        <w:rPr>
          <w:b/>
          <w:bCs/>
        </w:rPr>
      </w:pPr>
      <w:r w:rsidRPr="00D2141C">
        <w:rPr>
          <w:b/>
          <w:bCs/>
        </w:rPr>
        <w:t xml:space="preserve">Which of the following theorem states that the distribution of averages of </w:t>
      </w:r>
      <w:proofErr w:type="spellStart"/>
      <w:r w:rsidRPr="00D2141C">
        <w:rPr>
          <w:b/>
          <w:bCs/>
        </w:rPr>
        <w:t>iid</w:t>
      </w:r>
      <w:proofErr w:type="spellEnd"/>
      <w:r w:rsidRPr="00D2141C">
        <w:rPr>
          <w:b/>
          <w:bCs/>
        </w:rPr>
        <w:t xml:space="preserve"> variables, properly normalized, becomes that of a standard normal as the sample size increases?</w:t>
      </w:r>
    </w:p>
    <w:p w14:paraId="1BE8236B" w14:textId="50A07E8A" w:rsidR="001E793E" w:rsidRDefault="001E793E" w:rsidP="001E793E">
      <w:pPr>
        <w:pStyle w:val="Image"/>
        <w:ind w:left="720"/>
        <w:jc w:val="both"/>
      </w:pPr>
      <w:r>
        <w:t>Answer:</w:t>
      </w:r>
      <w:r w:rsidR="00160022">
        <w:t xml:space="preserve"> </w:t>
      </w:r>
      <w:proofErr w:type="gramStart"/>
      <w:r w:rsidR="00160022">
        <w:t>A</w:t>
      </w:r>
      <w:r>
        <w:t xml:space="preserve"> </w:t>
      </w:r>
      <w:r w:rsidR="00160022">
        <w:t>)</w:t>
      </w:r>
      <w:proofErr w:type="gramEnd"/>
      <w:r w:rsidR="00160022">
        <w:t xml:space="preserve"> Central Limit Theorem</w:t>
      </w:r>
    </w:p>
    <w:p w14:paraId="57733641" w14:textId="3021D258" w:rsidR="00D92B55" w:rsidRDefault="00D92B55" w:rsidP="00160022">
      <w:pPr>
        <w:pStyle w:val="Image"/>
        <w:jc w:val="both"/>
      </w:pPr>
      <w:r>
        <w:t xml:space="preserve">      </w:t>
      </w:r>
    </w:p>
    <w:p w14:paraId="7E2EFED6" w14:textId="43FF64AE" w:rsidR="00D92B55" w:rsidRPr="00D2141C" w:rsidRDefault="00D92B55" w:rsidP="00D92B55">
      <w:pPr>
        <w:pStyle w:val="Image"/>
        <w:numPr>
          <w:ilvl w:val="0"/>
          <w:numId w:val="19"/>
        </w:numPr>
        <w:jc w:val="both"/>
        <w:rPr>
          <w:b/>
          <w:bCs/>
        </w:rPr>
      </w:pPr>
      <w:r w:rsidRPr="00D2141C">
        <w:rPr>
          <w:b/>
          <w:bCs/>
        </w:rPr>
        <w:t>Which of the following is incorrect with respect to use of Poisson distribution?</w:t>
      </w:r>
    </w:p>
    <w:p w14:paraId="37C63849" w14:textId="035D8D2E" w:rsidR="00D92B55" w:rsidRDefault="00D92B55" w:rsidP="00D92B55">
      <w:pPr>
        <w:pStyle w:val="Image"/>
        <w:ind w:left="720"/>
        <w:jc w:val="both"/>
      </w:pPr>
      <w:r>
        <w:t xml:space="preserve">Answer: </w:t>
      </w:r>
      <w:r w:rsidR="00E440B0">
        <w:t>b) Modeling bounded count data</w:t>
      </w:r>
    </w:p>
    <w:p w14:paraId="0B0DF328" w14:textId="36240273" w:rsidR="00E440B0" w:rsidRDefault="00E440B0" w:rsidP="00E440B0">
      <w:pPr>
        <w:pStyle w:val="Image"/>
        <w:jc w:val="both"/>
      </w:pPr>
    </w:p>
    <w:p w14:paraId="1E7EB5B2" w14:textId="2A0184EC" w:rsidR="00E440B0" w:rsidRPr="00D2141C" w:rsidRDefault="00B85387" w:rsidP="00E440B0">
      <w:pPr>
        <w:pStyle w:val="Image"/>
        <w:numPr>
          <w:ilvl w:val="0"/>
          <w:numId w:val="19"/>
        </w:numPr>
        <w:jc w:val="both"/>
        <w:rPr>
          <w:b/>
          <w:bCs/>
        </w:rPr>
      </w:pPr>
      <w:r w:rsidRPr="00D2141C">
        <w:rPr>
          <w:b/>
          <w:bCs/>
        </w:rPr>
        <w:t>Point out the correct statement.</w:t>
      </w:r>
    </w:p>
    <w:p w14:paraId="17550A3C" w14:textId="318D2D82" w:rsidR="00B85387" w:rsidRDefault="00B85387" w:rsidP="00B85387">
      <w:pPr>
        <w:pStyle w:val="Image"/>
        <w:ind w:left="720"/>
        <w:jc w:val="both"/>
      </w:pPr>
      <w:r>
        <w:t xml:space="preserve">Answer: </w:t>
      </w:r>
      <w:r w:rsidR="00DC2845">
        <w:t>d) All of the mentioned</w:t>
      </w:r>
    </w:p>
    <w:p w14:paraId="47816387" w14:textId="0473AFB9" w:rsidR="00DC2845" w:rsidRDefault="00DC2845" w:rsidP="00DC2845">
      <w:pPr>
        <w:pStyle w:val="Image"/>
        <w:jc w:val="both"/>
      </w:pPr>
    </w:p>
    <w:p w14:paraId="65290899" w14:textId="6B7F9F50" w:rsidR="00DC2845" w:rsidRPr="00D2141C" w:rsidRDefault="00B45FB1" w:rsidP="00B45FB1">
      <w:pPr>
        <w:pStyle w:val="Image"/>
        <w:numPr>
          <w:ilvl w:val="0"/>
          <w:numId w:val="19"/>
        </w:numPr>
        <w:jc w:val="both"/>
        <w:rPr>
          <w:b/>
          <w:bCs/>
        </w:rPr>
      </w:pPr>
      <w:r w:rsidRPr="00D2141C">
        <w:rPr>
          <w:b/>
          <w:bCs/>
        </w:rPr>
        <w:t>______ random variables are used to model rates.</w:t>
      </w:r>
    </w:p>
    <w:p w14:paraId="1A0FAC69" w14:textId="1D669B87" w:rsidR="008E42FB" w:rsidRDefault="008E42FB" w:rsidP="008E42FB">
      <w:pPr>
        <w:pStyle w:val="Image"/>
        <w:ind w:left="720"/>
        <w:jc w:val="both"/>
      </w:pPr>
      <w:r>
        <w:t>Answer: c) Poisson</w:t>
      </w:r>
    </w:p>
    <w:p w14:paraId="2CBA55B0" w14:textId="1AC77CF4" w:rsidR="008E42FB" w:rsidRDefault="008E42FB" w:rsidP="008E42FB">
      <w:pPr>
        <w:pStyle w:val="Image"/>
        <w:jc w:val="both"/>
      </w:pPr>
    </w:p>
    <w:p w14:paraId="3B347786" w14:textId="7CDD9E1B" w:rsidR="008E42FB" w:rsidRPr="00D2141C" w:rsidRDefault="004B0F1A" w:rsidP="008E42FB">
      <w:pPr>
        <w:pStyle w:val="Image"/>
        <w:numPr>
          <w:ilvl w:val="0"/>
          <w:numId w:val="19"/>
        </w:numPr>
        <w:jc w:val="both"/>
        <w:rPr>
          <w:b/>
          <w:bCs/>
        </w:rPr>
      </w:pPr>
      <w:r>
        <w:t xml:space="preserve"> </w:t>
      </w:r>
      <w:r w:rsidRPr="00D2141C">
        <w:rPr>
          <w:b/>
          <w:bCs/>
        </w:rPr>
        <w:t>Usually replacing the standard error by its estimated value does change the CLT.</w:t>
      </w:r>
    </w:p>
    <w:p w14:paraId="5D077D2C" w14:textId="3E97D6A6" w:rsidR="0025297C" w:rsidRDefault="0025297C" w:rsidP="0025297C">
      <w:pPr>
        <w:pStyle w:val="Image"/>
        <w:ind w:left="720"/>
        <w:jc w:val="both"/>
      </w:pPr>
      <w:r>
        <w:t xml:space="preserve">Answer: </w:t>
      </w:r>
      <w:proofErr w:type="gramStart"/>
      <w:r>
        <w:t>B)False</w:t>
      </w:r>
      <w:proofErr w:type="gramEnd"/>
    </w:p>
    <w:p w14:paraId="4C5EF8D2" w14:textId="0947C04E" w:rsidR="0025297C" w:rsidRDefault="0025297C" w:rsidP="0025297C">
      <w:pPr>
        <w:pStyle w:val="Image"/>
        <w:jc w:val="both"/>
      </w:pPr>
    </w:p>
    <w:p w14:paraId="20A933EC" w14:textId="499C58AE" w:rsidR="0025297C" w:rsidRPr="00D2141C" w:rsidRDefault="00AF6A46" w:rsidP="0025297C">
      <w:pPr>
        <w:pStyle w:val="Image"/>
        <w:numPr>
          <w:ilvl w:val="0"/>
          <w:numId w:val="19"/>
        </w:numPr>
        <w:jc w:val="both"/>
        <w:rPr>
          <w:b/>
          <w:bCs/>
        </w:rPr>
      </w:pPr>
      <w:r w:rsidRPr="00D2141C">
        <w:rPr>
          <w:b/>
          <w:bCs/>
        </w:rPr>
        <w:t>Which of the following testing is concerned with making decisions using data?</w:t>
      </w:r>
    </w:p>
    <w:p w14:paraId="4690F576" w14:textId="669E7948" w:rsidR="004B0F1A" w:rsidRDefault="008E7F31" w:rsidP="004B0F1A">
      <w:pPr>
        <w:pStyle w:val="Image"/>
        <w:ind w:left="720"/>
        <w:jc w:val="both"/>
      </w:pPr>
      <w:r>
        <w:t>Answer: b) Hypothesis</w:t>
      </w:r>
    </w:p>
    <w:p w14:paraId="689FAB80" w14:textId="5083405D" w:rsidR="008E7F31" w:rsidRDefault="008E7F31" w:rsidP="008E7F31">
      <w:pPr>
        <w:pStyle w:val="Image"/>
        <w:jc w:val="both"/>
      </w:pPr>
    </w:p>
    <w:p w14:paraId="56491B15" w14:textId="30BEF4D5" w:rsidR="008E7F31" w:rsidRPr="00D2141C" w:rsidRDefault="0096189D" w:rsidP="008E7F31">
      <w:pPr>
        <w:pStyle w:val="Image"/>
        <w:numPr>
          <w:ilvl w:val="0"/>
          <w:numId w:val="19"/>
        </w:numPr>
        <w:jc w:val="both"/>
        <w:rPr>
          <w:b/>
          <w:bCs/>
        </w:rPr>
      </w:pPr>
      <w:r w:rsidRPr="00D2141C">
        <w:rPr>
          <w:b/>
          <w:bCs/>
        </w:rPr>
        <w:lastRenderedPageBreak/>
        <w:t xml:space="preserve">Normalized data are centered </w:t>
      </w:r>
      <w:proofErr w:type="spellStart"/>
      <w:r w:rsidRPr="00D2141C">
        <w:rPr>
          <w:b/>
          <w:bCs/>
        </w:rPr>
        <w:t>at______and</w:t>
      </w:r>
      <w:proofErr w:type="spellEnd"/>
      <w:r w:rsidRPr="00D2141C">
        <w:rPr>
          <w:b/>
          <w:bCs/>
        </w:rPr>
        <w:t xml:space="preserve"> have units equal to standard deviations of the original data.</w:t>
      </w:r>
    </w:p>
    <w:p w14:paraId="28C35164" w14:textId="5A21317E" w:rsidR="0096189D" w:rsidRDefault="005876B1" w:rsidP="0096189D">
      <w:pPr>
        <w:pStyle w:val="Image"/>
        <w:ind w:left="720"/>
        <w:jc w:val="both"/>
      </w:pPr>
      <w:r>
        <w:t>Answer: a) 0</w:t>
      </w:r>
    </w:p>
    <w:p w14:paraId="4674A0E4" w14:textId="034D16CF" w:rsidR="005876B1" w:rsidRDefault="005876B1" w:rsidP="005876B1">
      <w:pPr>
        <w:pStyle w:val="Image"/>
        <w:jc w:val="both"/>
      </w:pPr>
    </w:p>
    <w:p w14:paraId="3F70BDB8" w14:textId="04768364" w:rsidR="005876B1" w:rsidRPr="00D2141C" w:rsidRDefault="006366DB" w:rsidP="005876B1">
      <w:pPr>
        <w:pStyle w:val="Image"/>
        <w:numPr>
          <w:ilvl w:val="0"/>
          <w:numId w:val="19"/>
        </w:numPr>
        <w:jc w:val="both"/>
        <w:rPr>
          <w:b/>
          <w:bCs/>
        </w:rPr>
      </w:pPr>
      <w:r w:rsidRPr="00D2141C">
        <w:rPr>
          <w:b/>
          <w:bCs/>
        </w:rPr>
        <w:t>Which of the following statement is incorrect with respect to outliers?</w:t>
      </w:r>
    </w:p>
    <w:p w14:paraId="519B4F0C" w14:textId="395E0DE4" w:rsidR="006366DB" w:rsidRDefault="00AC19A6" w:rsidP="006366DB">
      <w:pPr>
        <w:pStyle w:val="Image"/>
        <w:ind w:left="720"/>
        <w:jc w:val="both"/>
      </w:pPr>
      <w:r>
        <w:t>Answer: c) Outliers cannot conform to the regression relationship</w:t>
      </w:r>
    </w:p>
    <w:p w14:paraId="6847AE3B" w14:textId="20F3F570" w:rsidR="00AC19A6" w:rsidRDefault="00AC19A6" w:rsidP="00AC19A6">
      <w:pPr>
        <w:pStyle w:val="Image"/>
        <w:jc w:val="both"/>
      </w:pPr>
    </w:p>
    <w:p w14:paraId="4A1B81A9" w14:textId="1149823E" w:rsidR="00AC19A6" w:rsidRPr="00D2141C" w:rsidRDefault="003673E9" w:rsidP="00AC19A6">
      <w:pPr>
        <w:pStyle w:val="Image"/>
        <w:numPr>
          <w:ilvl w:val="0"/>
          <w:numId w:val="19"/>
        </w:numPr>
        <w:jc w:val="both"/>
        <w:rPr>
          <w:b/>
          <w:bCs/>
        </w:rPr>
      </w:pPr>
      <w:r w:rsidRPr="00D2141C">
        <w:rPr>
          <w:b/>
          <w:bCs/>
        </w:rPr>
        <w:t>What do you understand by the term Normal Distribution?</w:t>
      </w:r>
    </w:p>
    <w:p w14:paraId="5C1DD2EF" w14:textId="5527438E" w:rsidR="00A37E38" w:rsidRDefault="00A37E38" w:rsidP="00A37E38">
      <w:pPr>
        <w:pStyle w:val="Image"/>
        <w:ind w:left="720"/>
        <w:jc w:val="both"/>
      </w:pPr>
      <w:r>
        <w:t>Normal Distribution also called Gau</w:t>
      </w:r>
      <w:r w:rsidR="00223748">
        <w:t>s</w:t>
      </w:r>
      <w:r>
        <w:t xml:space="preserve">sian </w:t>
      </w:r>
      <w:r w:rsidR="00223748">
        <w:t>distribution,</w:t>
      </w:r>
      <w:r w:rsidR="00264002">
        <w:t xml:space="preserve"> most common distribution function for </w:t>
      </w:r>
      <w:proofErr w:type="gramStart"/>
      <w:r w:rsidR="00264002">
        <w:t xml:space="preserve">independent </w:t>
      </w:r>
      <w:r w:rsidR="00EB6271">
        <w:t>,</w:t>
      </w:r>
      <w:proofErr w:type="gramEnd"/>
      <w:r w:rsidR="00EB6271">
        <w:t xml:space="preserve"> randomly generated </w:t>
      </w:r>
      <w:r w:rsidR="00264002">
        <w:t>variables</w:t>
      </w:r>
      <w:r w:rsidR="00EB6271">
        <w:t xml:space="preserve">. In simpler words, </w:t>
      </w:r>
      <w:r w:rsidR="000D5582">
        <w:t xml:space="preserve">it is an arrangement of a data set </w:t>
      </w:r>
      <w:r w:rsidR="00491100">
        <w:t xml:space="preserve">in which most values cluster in the middle range and rest taper off </w:t>
      </w:r>
      <w:r w:rsidR="00F618AE">
        <w:t xml:space="preserve">symmetrically towards </w:t>
      </w:r>
      <w:proofErr w:type="gramStart"/>
      <w:r w:rsidR="00F618AE">
        <w:t>either extreme</w:t>
      </w:r>
      <w:proofErr w:type="gramEnd"/>
      <w:r w:rsidR="00F618AE">
        <w:t xml:space="preserve">. </w:t>
      </w:r>
    </w:p>
    <w:p w14:paraId="6542378F" w14:textId="4B8BC0A5" w:rsidR="00F618AE" w:rsidRDefault="00E90FB7" w:rsidP="00E90FB7">
      <w:pPr>
        <w:pStyle w:val="Image"/>
        <w:ind w:left="720"/>
        <w:jc w:val="both"/>
      </w:pPr>
      <w:r w:rsidRPr="00E90FB7">
        <w:t>The graph of the normal distribution is characterized by two parameters: the mean, or average, which is the maximum of the graph and about which the graph is always symmetric; and the standard deviation, which determines the amount of dispersion away from the mean.</w:t>
      </w:r>
    </w:p>
    <w:p w14:paraId="4B6A617E" w14:textId="1F875079" w:rsidR="00983797" w:rsidRDefault="00D95126" w:rsidP="00E90FB7">
      <w:pPr>
        <w:pStyle w:val="Image"/>
        <w:ind w:left="720"/>
        <w:jc w:val="both"/>
      </w:pPr>
      <w:r>
        <w:t>Graphical representation of normal distribution is called a bell-</w:t>
      </w:r>
      <w:proofErr w:type="gramStart"/>
      <w:r>
        <w:t xml:space="preserve">curve </w:t>
      </w:r>
      <w:r w:rsidR="00D16D9D">
        <w:t>.</w:t>
      </w:r>
      <w:proofErr w:type="gramEnd"/>
      <w:r w:rsidR="00D16D9D">
        <w:t xml:space="preserve"> In normal- distribution, the mean, median and mode </w:t>
      </w:r>
      <w:r w:rsidR="00A63066">
        <w:t xml:space="preserve">are all the same. </w:t>
      </w:r>
    </w:p>
    <w:p w14:paraId="1640ADED" w14:textId="26B6EAEA" w:rsidR="00B1355C" w:rsidRDefault="00B1355C" w:rsidP="00E90FB7">
      <w:pPr>
        <w:pStyle w:val="Image"/>
        <w:ind w:left="720"/>
        <w:jc w:val="both"/>
      </w:pPr>
      <w:r>
        <w:t xml:space="preserve">Example: </w:t>
      </w:r>
      <w:r w:rsidR="00A63066">
        <w:t xml:space="preserve">Height is </w:t>
      </w:r>
      <w:r w:rsidR="001A0880">
        <w:t xml:space="preserve">one example that follow normal distribution, </w:t>
      </w:r>
      <w:proofErr w:type="gramStart"/>
      <w:r w:rsidR="00881740">
        <w:t>Most</w:t>
      </w:r>
      <w:proofErr w:type="gramEnd"/>
      <w:r w:rsidR="00881740">
        <w:t xml:space="preserve"> people are of average height</w:t>
      </w:r>
      <w:r w:rsidR="00DB2B78">
        <w:t>, no of people who are taller or shorter than the average height are fairly equal and very s</w:t>
      </w:r>
      <w:r w:rsidR="00F82C71">
        <w:t>mall no of people are either extremely short or tall.</w:t>
      </w:r>
    </w:p>
    <w:p w14:paraId="0EE6693D" w14:textId="223825B2" w:rsidR="00F82C71" w:rsidRDefault="00F82C71" w:rsidP="00E90FB7">
      <w:pPr>
        <w:pStyle w:val="Image"/>
        <w:ind w:left="720"/>
        <w:jc w:val="both"/>
        <w:rPr>
          <w:noProof/>
        </w:rPr>
      </w:pPr>
    </w:p>
    <w:p w14:paraId="5F0AE212" w14:textId="02CCAA7C" w:rsidR="00CB09AC" w:rsidRPr="008E7F31" w:rsidRDefault="00CB09AC" w:rsidP="00CB09AC">
      <w:pPr>
        <w:pStyle w:val="Image"/>
        <w:ind w:left="720"/>
        <w:jc w:val="center"/>
      </w:pPr>
      <w:r>
        <w:rPr>
          <w:noProof/>
        </w:rPr>
        <w:drawing>
          <wp:inline distT="0" distB="0" distL="0" distR="0" wp14:anchorId="00B51431" wp14:editId="1CA10403">
            <wp:extent cx="3629565" cy="2244436"/>
            <wp:effectExtent l="0" t="0" r="0" b="3810"/>
            <wp:docPr id="2" name="Picture 2"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 histogram&#10;&#10;Description automatically generated"/>
                    <pic:cNvPicPr/>
                  </pic:nvPicPr>
                  <pic:blipFill>
                    <a:blip r:embed="rId10"/>
                    <a:stretch>
                      <a:fillRect/>
                    </a:stretch>
                  </pic:blipFill>
                  <pic:spPr>
                    <a:xfrm>
                      <a:off x="0" y="0"/>
                      <a:ext cx="3632955" cy="2246532"/>
                    </a:xfrm>
                    <a:prstGeom prst="rect">
                      <a:avLst/>
                    </a:prstGeom>
                  </pic:spPr>
                </pic:pic>
              </a:graphicData>
            </a:graphic>
          </wp:inline>
        </w:drawing>
      </w:r>
    </w:p>
    <w:p w14:paraId="41987111" w14:textId="4018F71C" w:rsidR="00172966" w:rsidRPr="00D2141C" w:rsidRDefault="003255D7" w:rsidP="00CB09AC">
      <w:pPr>
        <w:pStyle w:val="Image"/>
        <w:numPr>
          <w:ilvl w:val="0"/>
          <w:numId w:val="19"/>
        </w:numPr>
        <w:jc w:val="both"/>
        <w:rPr>
          <w:b/>
          <w:bCs/>
        </w:rPr>
      </w:pPr>
      <w:r w:rsidRPr="00D2141C">
        <w:rPr>
          <w:b/>
          <w:bCs/>
        </w:rPr>
        <w:t>How do you handle missing data? What imputation techniques do you recommend?</w:t>
      </w:r>
    </w:p>
    <w:p w14:paraId="18CCD314" w14:textId="28F338CF" w:rsidR="003255D7" w:rsidRDefault="004165DB" w:rsidP="003255D7">
      <w:pPr>
        <w:pStyle w:val="Image"/>
        <w:ind w:left="720"/>
        <w:jc w:val="both"/>
      </w:pPr>
      <w:r>
        <w:lastRenderedPageBreak/>
        <w:t xml:space="preserve">Data may be missing due to different reasons, </w:t>
      </w:r>
      <w:r w:rsidR="00663B5D">
        <w:t xml:space="preserve">Missing at </w:t>
      </w:r>
      <w:proofErr w:type="gramStart"/>
      <w:r w:rsidR="00663B5D">
        <w:t>Random(</w:t>
      </w:r>
      <w:proofErr w:type="gramEnd"/>
      <w:r w:rsidR="00663B5D">
        <w:t xml:space="preserve">MAR), Missing completely at Random(MCAR), </w:t>
      </w:r>
      <w:r w:rsidR="00154BB1">
        <w:t xml:space="preserve">Missing Not at Random(MNAR). </w:t>
      </w:r>
    </w:p>
    <w:p w14:paraId="48A2CF30" w14:textId="29E20E01" w:rsidR="003424A2" w:rsidRDefault="003424A2" w:rsidP="003255D7">
      <w:pPr>
        <w:pStyle w:val="Image"/>
        <w:ind w:left="720"/>
        <w:jc w:val="both"/>
      </w:pPr>
      <w:r>
        <w:t>We can handle the missing data in two ways:</w:t>
      </w:r>
    </w:p>
    <w:p w14:paraId="60400438" w14:textId="585CB498" w:rsidR="003424A2" w:rsidRDefault="00C76DD0" w:rsidP="003424A2">
      <w:pPr>
        <w:pStyle w:val="Image"/>
        <w:numPr>
          <w:ilvl w:val="0"/>
          <w:numId w:val="20"/>
        </w:numPr>
        <w:jc w:val="both"/>
      </w:pPr>
      <w:r>
        <w:t>Deletion</w:t>
      </w:r>
    </w:p>
    <w:p w14:paraId="77891A7C" w14:textId="14DE7625" w:rsidR="00C76DD0" w:rsidRDefault="00C76DD0" w:rsidP="003424A2">
      <w:pPr>
        <w:pStyle w:val="Image"/>
        <w:numPr>
          <w:ilvl w:val="0"/>
          <w:numId w:val="20"/>
        </w:numPr>
        <w:jc w:val="both"/>
      </w:pPr>
      <w:r>
        <w:t xml:space="preserve">Imputation </w:t>
      </w:r>
    </w:p>
    <w:p w14:paraId="36407D33" w14:textId="6EEB0468" w:rsidR="00DF6F7F" w:rsidRDefault="00002558" w:rsidP="007B21C8">
      <w:pPr>
        <w:pStyle w:val="Image"/>
        <w:ind w:left="720"/>
        <w:jc w:val="both"/>
      </w:pPr>
      <w:r>
        <w:t xml:space="preserve">Deletion may not be the most effective method to handle missing data, </w:t>
      </w:r>
      <w:r w:rsidR="00D320F0">
        <w:t xml:space="preserve">if too much data is discarded it might not be possible to deliver the best results. </w:t>
      </w:r>
      <w:r w:rsidR="007B21C8">
        <w:t xml:space="preserve">Imputation methods can deliver reliable results. </w:t>
      </w:r>
    </w:p>
    <w:p w14:paraId="285545E0" w14:textId="4914FE85" w:rsidR="00C76DD0" w:rsidRDefault="00C76DD0" w:rsidP="00C76DD0">
      <w:pPr>
        <w:pStyle w:val="Image"/>
        <w:ind w:left="720"/>
        <w:jc w:val="both"/>
      </w:pPr>
      <w:r>
        <w:t xml:space="preserve">The different Imputation techniques are as follows: </w:t>
      </w:r>
    </w:p>
    <w:p w14:paraId="45750E28" w14:textId="32ECC5A2" w:rsidR="007B21C8" w:rsidRPr="006624C2" w:rsidRDefault="0038754D" w:rsidP="00C76DD0">
      <w:pPr>
        <w:pStyle w:val="Image"/>
        <w:ind w:left="720"/>
        <w:jc w:val="both"/>
        <w:rPr>
          <w:b/>
          <w:bCs/>
        </w:rPr>
      </w:pPr>
      <w:r w:rsidRPr="006624C2">
        <w:rPr>
          <w:b/>
          <w:bCs/>
        </w:rPr>
        <w:t xml:space="preserve">Single Imputation </w:t>
      </w:r>
      <w:r w:rsidR="006624C2" w:rsidRPr="006624C2">
        <w:rPr>
          <w:b/>
          <w:bCs/>
        </w:rPr>
        <w:t>techniques</w:t>
      </w:r>
      <w:r w:rsidRPr="006624C2">
        <w:rPr>
          <w:b/>
          <w:bCs/>
        </w:rPr>
        <w:t xml:space="preserve">: </w:t>
      </w:r>
    </w:p>
    <w:p w14:paraId="03BDBB5D" w14:textId="1FB05717" w:rsidR="0038754D" w:rsidRPr="00AF29D5" w:rsidRDefault="0038754D" w:rsidP="00C76DD0">
      <w:pPr>
        <w:pStyle w:val="Image"/>
        <w:ind w:left="720"/>
        <w:jc w:val="both"/>
        <w:rPr>
          <w:b/>
          <w:bCs/>
        </w:rPr>
      </w:pPr>
      <w:r w:rsidRPr="00AF29D5">
        <w:rPr>
          <w:b/>
          <w:bCs/>
        </w:rPr>
        <w:t xml:space="preserve">Mean, Median, Mode: </w:t>
      </w:r>
    </w:p>
    <w:p w14:paraId="4B09CFD1" w14:textId="1B7784F0" w:rsidR="0038754D" w:rsidRDefault="00DA132E" w:rsidP="00C76DD0">
      <w:pPr>
        <w:pStyle w:val="Image"/>
        <w:ind w:left="720"/>
        <w:jc w:val="both"/>
      </w:pPr>
      <w:r>
        <w:t xml:space="preserve">This technique is one of the most common methods </w:t>
      </w:r>
      <w:r w:rsidR="003C2737">
        <w:t xml:space="preserve">of imputing values when </w:t>
      </w:r>
      <w:r w:rsidR="0076654A">
        <w:t>dealing</w:t>
      </w:r>
      <w:r w:rsidR="003C2737">
        <w:t xml:space="preserve"> with missing data. When there is small no of missing </w:t>
      </w:r>
      <w:r w:rsidR="0076654A">
        <w:t>observations</w:t>
      </w:r>
      <w:r w:rsidR="00AE351B">
        <w:t xml:space="preserve">, we can calculate the mean and median of the existing </w:t>
      </w:r>
      <w:r w:rsidR="0076654A">
        <w:t>observations</w:t>
      </w:r>
      <w:r w:rsidR="00AE351B">
        <w:t xml:space="preserve">. </w:t>
      </w:r>
      <w:r w:rsidR="000A43CE">
        <w:t xml:space="preserve">However, when there is large no of missing data, mean and median results </w:t>
      </w:r>
      <w:r w:rsidR="0076654A">
        <w:t>can result in a loss of variation in the data</w:t>
      </w:r>
    </w:p>
    <w:p w14:paraId="39B5FDE9" w14:textId="42C46D41" w:rsidR="003255D7" w:rsidRPr="00FA6A94" w:rsidRDefault="0076654A" w:rsidP="0076654A">
      <w:pPr>
        <w:pStyle w:val="Image"/>
        <w:jc w:val="both"/>
        <w:rPr>
          <w:b/>
          <w:bCs/>
        </w:rPr>
      </w:pPr>
      <w:r>
        <w:tab/>
      </w:r>
      <w:r w:rsidRPr="00FA6A94">
        <w:rPr>
          <w:b/>
          <w:bCs/>
        </w:rPr>
        <w:t>Time</w:t>
      </w:r>
      <w:r w:rsidR="00FA6A94" w:rsidRPr="00FA6A94">
        <w:rPr>
          <w:b/>
          <w:bCs/>
        </w:rPr>
        <w:t>- Series Specific Methods:</w:t>
      </w:r>
    </w:p>
    <w:p w14:paraId="04A03DF1" w14:textId="1244E765" w:rsidR="00FA6A94" w:rsidRDefault="00836A00" w:rsidP="00836A00">
      <w:pPr>
        <w:pStyle w:val="Image"/>
        <w:ind w:left="720"/>
        <w:jc w:val="both"/>
      </w:pPr>
      <w:r w:rsidRPr="00836A00">
        <w:t>The time series methods of imputation assume the adjacent observations will be like the missing data. These methods work well when that assumption is valid. However, these methods won’t always produce reasonable results, particularly in the case of strong seasonality.</w:t>
      </w:r>
    </w:p>
    <w:p w14:paraId="3EB4BF87" w14:textId="77777777" w:rsidR="00872039" w:rsidRPr="00872039" w:rsidRDefault="00872039" w:rsidP="00872039">
      <w:pPr>
        <w:numPr>
          <w:ilvl w:val="0"/>
          <w:numId w:val="21"/>
        </w:numPr>
        <w:spacing w:before="100" w:beforeAutospacing="1" w:after="100" w:afterAutospacing="1" w:line="240" w:lineRule="auto"/>
      </w:pPr>
      <w:r w:rsidRPr="00872039">
        <w:t>No trend or seasonality.</w:t>
      </w:r>
    </w:p>
    <w:p w14:paraId="3724757C" w14:textId="77777777" w:rsidR="00872039" w:rsidRPr="00872039" w:rsidRDefault="00872039" w:rsidP="00872039">
      <w:pPr>
        <w:numPr>
          <w:ilvl w:val="0"/>
          <w:numId w:val="21"/>
        </w:numPr>
        <w:spacing w:before="100" w:beforeAutospacing="1" w:after="100" w:afterAutospacing="1" w:line="240" w:lineRule="auto"/>
      </w:pPr>
      <w:r w:rsidRPr="00872039">
        <w:t>Trend, but no seasonality.</w:t>
      </w:r>
    </w:p>
    <w:p w14:paraId="0CBBEEEA" w14:textId="77777777" w:rsidR="00872039" w:rsidRPr="00872039" w:rsidRDefault="00872039" w:rsidP="00872039">
      <w:pPr>
        <w:numPr>
          <w:ilvl w:val="0"/>
          <w:numId w:val="21"/>
        </w:numPr>
        <w:spacing w:before="100" w:beforeAutospacing="1" w:after="100" w:afterAutospacing="1" w:line="240" w:lineRule="auto"/>
      </w:pPr>
      <w:r w:rsidRPr="00872039">
        <w:t>Seasonality, but no trend.</w:t>
      </w:r>
    </w:p>
    <w:p w14:paraId="20C94AD2" w14:textId="703B95CF" w:rsidR="00872039" w:rsidRDefault="00872039" w:rsidP="00872039">
      <w:pPr>
        <w:numPr>
          <w:ilvl w:val="0"/>
          <w:numId w:val="21"/>
        </w:numPr>
        <w:spacing w:before="100" w:beforeAutospacing="1" w:after="100" w:afterAutospacing="1" w:line="240" w:lineRule="auto"/>
      </w:pPr>
      <w:r w:rsidRPr="00872039">
        <w:t>Both trend and seasonality.</w:t>
      </w:r>
    </w:p>
    <w:p w14:paraId="38EF2A86" w14:textId="28E04BF6" w:rsidR="00872039" w:rsidRDefault="0069757F" w:rsidP="00872039">
      <w:pPr>
        <w:spacing w:before="100" w:beforeAutospacing="1" w:after="100" w:afterAutospacing="1" w:line="240" w:lineRule="auto"/>
        <w:ind w:left="720"/>
        <w:rPr>
          <w:b/>
          <w:bCs/>
        </w:rPr>
      </w:pPr>
      <w:r w:rsidRPr="0069757F">
        <w:rPr>
          <w:b/>
          <w:bCs/>
        </w:rPr>
        <w:t>Last Observation Carried Forward (LOCF) &amp; Next Observation Carried Backward (NOCB)</w:t>
      </w:r>
    </w:p>
    <w:p w14:paraId="3FCEF635" w14:textId="2D2BED6F" w:rsidR="0069757F" w:rsidRDefault="00D41D8E" w:rsidP="00872039">
      <w:pPr>
        <w:spacing w:before="100" w:beforeAutospacing="1" w:after="100" w:afterAutospacing="1" w:line="240" w:lineRule="auto"/>
        <w:ind w:left="720"/>
      </w:pPr>
      <w:r w:rsidRPr="00D41D8E">
        <w:t>In this method, every missing value is replaced with the last observed value. Longitudinal data track the same instance at different points along a timeline. This method is easy to understand and implement. However, this method may introduce bias when data has a visible trend. It assumes the value is unchanged by the missing data.</w:t>
      </w:r>
    </w:p>
    <w:p w14:paraId="09409791" w14:textId="6F105907" w:rsidR="00D41D8E" w:rsidRDefault="0014705F" w:rsidP="00872039">
      <w:pPr>
        <w:spacing w:before="100" w:beforeAutospacing="1" w:after="100" w:afterAutospacing="1" w:line="240" w:lineRule="auto"/>
        <w:ind w:left="720"/>
        <w:rPr>
          <w:b/>
          <w:bCs/>
        </w:rPr>
      </w:pPr>
      <w:r w:rsidRPr="0014705F">
        <w:rPr>
          <w:b/>
          <w:bCs/>
        </w:rPr>
        <w:t>Linear Interpolation</w:t>
      </w:r>
    </w:p>
    <w:p w14:paraId="6134650A" w14:textId="22F84468" w:rsidR="0014705F" w:rsidRPr="001E17F6" w:rsidRDefault="001E17F6" w:rsidP="00872039">
      <w:pPr>
        <w:spacing w:before="100" w:beforeAutospacing="1" w:after="100" w:afterAutospacing="1" w:line="240" w:lineRule="auto"/>
        <w:ind w:left="720"/>
      </w:pPr>
      <w:r w:rsidRPr="001E17F6">
        <w:lastRenderedPageBreak/>
        <w:t>Linear interpolation is often used to approximate a value of some function by using two known values of that function at other points. This formula can also be understood as a weighted average. The weights are inversely related to the distance from the end points to the unknown point. The closer point has more influence than the farther point.</w:t>
      </w:r>
    </w:p>
    <w:p w14:paraId="6093BEAE" w14:textId="03A0FAA1" w:rsidR="00872039" w:rsidRPr="002D00EA" w:rsidRDefault="003C6598" w:rsidP="001E17F6">
      <w:pPr>
        <w:spacing w:before="100" w:beforeAutospacing="1" w:after="100" w:afterAutospacing="1" w:line="240" w:lineRule="auto"/>
        <w:ind w:firstLine="720"/>
        <w:rPr>
          <w:b/>
          <w:bCs/>
        </w:rPr>
      </w:pPr>
      <w:r w:rsidRPr="002D00EA">
        <w:rPr>
          <w:b/>
          <w:bCs/>
        </w:rPr>
        <w:t>Seasonal Adjustment with Linear Interpolation</w:t>
      </w:r>
    </w:p>
    <w:p w14:paraId="51BB988D" w14:textId="065FB427" w:rsidR="003C6598" w:rsidRPr="00872039" w:rsidRDefault="000A1E3E" w:rsidP="000A1E3E">
      <w:pPr>
        <w:spacing w:before="100" w:beforeAutospacing="1" w:after="100" w:afterAutospacing="1" w:line="240" w:lineRule="auto"/>
        <w:ind w:left="720"/>
      </w:pPr>
      <w:r w:rsidRPr="005750FD">
        <w:t>We need perform the seasonal adjustment by computing a centred moving average or taking the average of multiple averages – say, two one-year averages – that are offset by one period relative to another. You can then complete data smoothing with linear interpolation</w:t>
      </w:r>
      <w:r w:rsidR="005750FD">
        <w:t>.</w:t>
      </w:r>
    </w:p>
    <w:p w14:paraId="786DD086" w14:textId="6B1397AB" w:rsidR="00836A00" w:rsidRPr="006624C2" w:rsidRDefault="006624C2" w:rsidP="00836A00">
      <w:pPr>
        <w:pStyle w:val="Image"/>
        <w:ind w:left="720"/>
        <w:jc w:val="both"/>
        <w:rPr>
          <w:b/>
          <w:bCs/>
        </w:rPr>
      </w:pPr>
      <w:r w:rsidRPr="006624C2">
        <w:rPr>
          <w:b/>
          <w:bCs/>
        </w:rPr>
        <w:t>Multiple Imputation Techniques:</w:t>
      </w:r>
    </w:p>
    <w:p w14:paraId="69AE79E6" w14:textId="67F89566" w:rsidR="006624C2" w:rsidRDefault="000C4761" w:rsidP="00836A00">
      <w:pPr>
        <w:pStyle w:val="Image"/>
        <w:ind w:left="720"/>
        <w:jc w:val="both"/>
      </w:pPr>
      <w:r w:rsidRPr="000C4761">
        <w:t>Multiple imputation is considered a good approach for data sets with a large amount of missing data. Instead of substituting a single value for each missing data point, the missing values are exchanged for values that encompass the natural variability and uncertainty of the right values.</w:t>
      </w:r>
      <w:r w:rsidR="00351B6F" w:rsidRPr="00351B6F">
        <w:t xml:space="preserve"> Using the imputed data, the process is repeated to make multiple imputed data sets. Each set is then analyzed using the standard analytical procedures, and the multiple analysis results are combined to produce an overall result.</w:t>
      </w:r>
    </w:p>
    <w:p w14:paraId="468869CF" w14:textId="15B86E1E" w:rsidR="008B4DF5" w:rsidRPr="008B4DF5" w:rsidRDefault="008B4DF5" w:rsidP="00836A00">
      <w:pPr>
        <w:pStyle w:val="Image"/>
        <w:ind w:left="720"/>
        <w:jc w:val="both"/>
        <w:rPr>
          <w:b/>
          <w:bCs/>
        </w:rPr>
      </w:pPr>
      <w:r w:rsidRPr="008B4DF5">
        <w:rPr>
          <w:b/>
          <w:bCs/>
        </w:rPr>
        <w:t>K Nearest Neighbors</w:t>
      </w:r>
    </w:p>
    <w:p w14:paraId="5F6523A7" w14:textId="18D90C53" w:rsidR="008B4DF5" w:rsidRDefault="002D00EA" w:rsidP="00836A00">
      <w:pPr>
        <w:pStyle w:val="Image"/>
        <w:ind w:left="720"/>
        <w:jc w:val="both"/>
      </w:pPr>
      <w:r>
        <w:t xml:space="preserve">We </w:t>
      </w:r>
      <w:r w:rsidRPr="002D00EA">
        <w:t>choose a distance measure for k neighbors, and the average is used to impute an estimate</w:t>
      </w:r>
      <w:r>
        <w:t xml:space="preserve"> and then we </w:t>
      </w:r>
      <w:r w:rsidRPr="002D00EA">
        <w:t>must select the number of nearest neighbors and the distance metric. KNN can identify the most frequent value among the neighbors and the mean among the nearest neighbors.</w:t>
      </w:r>
    </w:p>
    <w:p w14:paraId="71BBE72C" w14:textId="77777777" w:rsidR="00160022" w:rsidRDefault="00160022" w:rsidP="00160022">
      <w:pPr>
        <w:pStyle w:val="Image"/>
        <w:jc w:val="both"/>
      </w:pPr>
    </w:p>
    <w:p w14:paraId="5EFE0BBC" w14:textId="2955CFE0" w:rsidR="00172966" w:rsidRPr="00D2141C" w:rsidRDefault="004B14B3" w:rsidP="004B14B3">
      <w:pPr>
        <w:pStyle w:val="Image"/>
        <w:numPr>
          <w:ilvl w:val="0"/>
          <w:numId w:val="19"/>
        </w:numPr>
        <w:jc w:val="both"/>
        <w:rPr>
          <w:b/>
          <w:bCs/>
        </w:rPr>
      </w:pPr>
      <w:r w:rsidRPr="00D2141C">
        <w:rPr>
          <w:b/>
          <w:bCs/>
        </w:rPr>
        <w:t>What is A/B testing?</w:t>
      </w:r>
    </w:p>
    <w:p w14:paraId="7739ED73" w14:textId="04E44A69" w:rsidR="004B14B3" w:rsidRDefault="00D4104B" w:rsidP="004B14B3">
      <w:pPr>
        <w:pStyle w:val="Image"/>
        <w:ind w:left="720"/>
        <w:jc w:val="both"/>
      </w:pPr>
      <w:r w:rsidRPr="00D4104B">
        <w:t>A/B testing, also known as split testing, refers to a randomized experimentation process wherein two or more versions of a variable (web page, page element, etc.) are shown to different segments of website visitors at the same time to determine which version leaves the maximum impact and drive business metrics.</w:t>
      </w:r>
      <w:r w:rsidR="00EC62EA" w:rsidRPr="00EC62EA">
        <w:t xml:space="preserve"> </w:t>
      </w:r>
      <w:r w:rsidR="00EC62EA">
        <w:t>It eliminates all the guesswork out of website optimization.</w:t>
      </w:r>
    </w:p>
    <w:p w14:paraId="721E8A1E" w14:textId="45075EE3" w:rsidR="00D4104B" w:rsidRDefault="00EC62EA" w:rsidP="004B14B3">
      <w:pPr>
        <w:pStyle w:val="Image"/>
        <w:ind w:left="720"/>
        <w:jc w:val="both"/>
      </w:pPr>
      <w:r w:rsidRPr="00EC62EA">
        <w:t>In A/B testing, A refers to ‘control’ or the original testing variable. Whereas B refers to ‘variation’ or a new version of the original testing variable.</w:t>
      </w:r>
    </w:p>
    <w:p w14:paraId="46CFF289" w14:textId="10BF47BA" w:rsidR="00EC62EA" w:rsidRDefault="00C61F43" w:rsidP="004B14B3">
      <w:pPr>
        <w:pStyle w:val="Image"/>
        <w:ind w:left="720"/>
        <w:jc w:val="both"/>
      </w:pPr>
      <w:r w:rsidRPr="00C61F43">
        <w:t xml:space="preserve">A/B testing is one of the components of the overarching process of Conversion Rate Optimization (CRO), using which </w:t>
      </w:r>
      <w:r>
        <w:t>we</w:t>
      </w:r>
      <w:r w:rsidRPr="00C61F43">
        <w:t xml:space="preserve"> can gather both qualitative and quantitative user insights.</w:t>
      </w:r>
      <w:r w:rsidR="0097381E" w:rsidRPr="0097381E">
        <w:t xml:space="preserve"> </w:t>
      </w:r>
      <w:r w:rsidR="0097381E">
        <w:t xml:space="preserve">We can </w:t>
      </w:r>
      <w:r w:rsidR="0097381E" w:rsidRPr="0097381E">
        <w:t>use this collected data to understand user behavior, engagement rate, pain points, and even satisfaction with website features, including new features, revamped page sections, etc.</w:t>
      </w:r>
    </w:p>
    <w:p w14:paraId="363A32A7" w14:textId="5998C2F9" w:rsidR="00E25ED9" w:rsidRDefault="004B7638" w:rsidP="004B7638">
      <w:pPr>
        <w:pStyle w:val="Image"/>
        <w:jc w:val="both"/>
      </w:pPr>
      <w:r>
        <w:lastRenderedPageBreak/>
        <w:tab/>
      </w:r>
      <w:r w:rsidR="00DD022F">
        <w:t>We should do A/B testing for various reasons:</w:t>
      </w:r>
    </w:p>
    <w:p w14:paraId="547CAC77" w14:textId="6FA5CBA1" w:rsidR="00DD022F" w:rsidRDefault="000D10FD" w:rsidP="00DD022F">
      <w:pPr>
        <w:pStyle w:val="Image"/>
        <w:numPr>
          <w:ilvl w:val="0"/>
          <w:numId w:val="24"/>
        </w:numPr>
        <w:jc w:val="both"/>
      </w:pPr>
      <w:r w:rsidRPr="000D10FD">
        <w:t>Solve visitor pain points</w:t>
      </w:r>
    </w:p>
    <w:p w14:paraId="4681CB76" w14:textId="73FF3D80" w:rsidR="000D10FD" w:rsidRDefault="00D70994" w:rsidP="00DD022F">
      <w:pPr>
        <w:pStyle w:val="Image"/>
        <w:numPr>
          <w:ilvl w:val="0"/>
          <w:numId w:val="24"/>
        </w:numPr>
        <w:jc w:val="both"/>
      </w:pPr>
      <w:r w:rsidRPr="00D70994">
        <w:t>Get better ROI from existing traffic</w:t>
      </w:r>
    </w:p>
    <w:p w14:paraId="21E745CC" w14:textId="3DAF21F2" w:rsidR="00D70994" w:rsidRDefault="00D70994" w:rsidP="00DD022F">
      <w:pPr>
        <w:pStyle w:val="Image"/>
        <w:numPr>
          <w:ilvl w:val="0"/>
          <w:numId w:val="24"/>
        </w:numPr>
        <w:jc w:val="both"/>
      </w:pPr>
      <w:r w:rsidRPr="00D70994">
        <w:t>Reduce bounce rate</w:t>
      </w:r>
    </w:p>
    <w:p w14:paraId="02B60747" w14:textId="670CECD8" w:rsidR="00D70994" w:rsidRDefault="00FF4162" w:rsidP="00DD022F">
      <w:pPr>
        <w:pStyle w:val="Image"/>
        <w:numPr>
          <w:ilvl w:val="0"/>
          <w:numId w:val="24"/>
        </w:numPr>
        <w:jc w:val="both"/>
      </w:pPr>
      <w:r w:rsidRPr="00FF4162">
        <w:t>Make low-risk modifications</w:t>
      </w:r>
    </w:p>
    <w:p w14:paraId="75E71460" w14:textId="3C30BC93" w:rsidR="00FF4162" w:rsidRDefault="00FF4162" w:rsidP="00DD022F">
      <w:pPr>
        <w:pStyle w:val="Image"/>
        <w:numPr>
          <w:ilvl w:val="0"/>
          <w:numId w:val="24"/>
        </w:numPr>
        <w:jc w:val="both"/>
      </w:pPr>
      <w:r w:rsidRPr="00FF4162">
        <w:t>Achieve statistically significant improvements</w:t>
      </w:r>
    </w:p>
    <w:p w14:paraId="34BF1677" w14:textId="472374F8" w:rsidR="00FF4162" w:rsidRDefault="00B477E9" w:rsidP="00DD022F">
      <w:pPr>
        <w:pStyle w:val="Image"/>
        <w:numPr>
          <w:ilvl w:val="0"/>
          <w:numId w:val="24"/>
        </w:numPr>
        <w:jc w:val="both"/>
      </w:pPr>
      <w:r w:rsidRPr="00B477E9">
        <w:t>Redesign website to increase future business gains</w:t>
      </w:r>
    </w:p>
    <w:p w14:paraId="364B1A12" w14:textId="43E56E8E" w:rsidR="00B477E9" w:rsidRDefault="00B477E9" w:rsidP="00B477E9">
      <w:pPr>
        <w:pStyle w:val="Image"/>
        <w:jc w:val="both"/>
      </w:pPr>
      <w:r>
        <w:t xml:space="preserve"> </w:t>
      </w:r>
    </w:p>
    <w:p w14:paraId="53CF1793" w14:textId="5D5C20E2" w:rsidR="00B477E9" w:rsidRPr="00D2141C" w:rsidRDefault="00B477E9" w:rsidP="00B477E9">
      <w:pPr>
        <w:pStyle w:val="Image"/>
        <w:jc w:val="both"/>
        <w:rPr>
          <w:b/>
          <w:bCs/>
        </w:rPr>
      </w:pPr>
      <w:r>
        <w:t xml:space="preserve">     </w:t>
      </w:r>
      <w:r w:rsidRPr="00D2141C">
        <w:rPr>
          <w:b/>
          <w:bCs/>
        </w:rPr>
        <w:t>13.</w:t>
      </w:r>
      <w:r w:rsidR="00EA1BDE" w:rsidRPr="00D2141C">
        <w:rPr>
          <w:b/>
          <w:bCs/>
        </w:rPr>
        <w:t xml:space="preserve"> Is mean imputation of missing data acceptable practice?</w:t>
      </w:r>
    </w:p>
    <w:p w14:paraId="551B0AF7" w14:textId="21F8362B" w:rsidR="00A63F0C" w:rsidRDefault="002802A2" w:rsidP="00A63F0C">
      <w:pPr>
        <w:pStyle w:val="Image"/>
        <w:ind w:left="720"/>
        <w:jc w:val="both"/>
      </w:pPr>
      <w:r>
        <w:t xml:space="preserve">Mean Imputation is a commonly used method but in case of </w:t>
      </w:r>
      <w:r w:rsidR="00A63F0C">
        <w:t>large missing data, it is unreliable. There are different problem</w:t>
      </w:r>
      <w:r w:rsidR="00F87282">
        <w:t xml:space="preserve">s with mean imputation for missing data. </w:t>
      </w:r>
    </w:p>
    <w:p w14:paraId="7AAC6960" w14:textId="1FECF102" w:rsidR="003E603C" w:rsidRDefault="003E603C" w:rsidP="00A63F0C">
      <w:pPr>
        <w:pStyle w:val="Image"/>
        <w:ind w:left="720"/>
        <w:jc w:val="both"/>
        <w:rPr>
          <w:b/>
          <w:bCs/>
        </w:rPr>
      </w:pPr>
      <w:r>
        <w:rPr>
          <w:b/>
          <w:bCs/>
        </w:rPr>
        <w:t>Bad Practice in general</w:t>
      </w:r>
    </w:p>
    <w:p w14:paraId="092B2626" w14:textId="659ADD4F" w:rsidR="00655906" w:rsidRPr="00285D39" w:rsidRDefault="005B075B" w:rsidP="00781A79">
      <w:pPr>
        <w:pStyle w:val="Image"/>
        <w:ind w:left="720"/>
        <w:jc w:val="both"/>
      </w:pPr>
      <w:r w:rsidRPr="00285D39">
        <w:t xml:space="preserve">As </w:t>
      </w:r>
      <w:r w:rsidR="00285D39">
        <w:t xml:space="preserve">mean imputation is the replacement of the missing </w:t>
      </w:r>
      <w:r w:rsidR="00655906">
        <w:t>observation with the mean of the non-missing observations of that variable</w:t>
      </w:r>
      <w:r w:rsidR="00781A79">
        <w:t xml:space="preserve">, it can have a negative impact on the </w:t>
      </w:r>
      <w:r w:rsidR="00D23C0F">
        <w:t>accuracy when training a ML model.</w:t>
      </w:r>
      <w:r w:rsidR="00ED5E53">
        <w:t xml:space="preserve"> </w:t>
      </w:r>
    </w:p>
    <w:p w14:paraId="4A42D202" w14:textId="1944ACF8" w:rsidR="00F87282" w:rsidRPr="00F87282" w:rsidRDefault="00F87282" w:rsidP="00A63F0C">
      <w:pPr>
        <w:pStyle w:val="Image"/>
        <w:ind w:left="720"/>
        <w:jc w:val="both"/>
        <w:rPr>
          <w:b/>
          <w:bCs/>
        </w:rPr>
      </w:pPr>
      <w:r w:rsidRPr="00F87282">
        <w:rPr>
          <w:b/>
          <w:bCs/>
        </w:rPr>
        <w:t>Mean Imputation does not preserve the relationship between variables:</w:t>
      </w:r>
    </w:p>
    <w:p w14:paraId="6AFFCA48" w14:textId="6CDF94EB" w:rsidR="00F87282" w:rsidRDefault="00ED5E53" w:rsidP="00A63F0C">
      <w:pPr>
        <w:pStyle w:val="Image"/>
        <w:ind w:left="720"/>
        <w:jc w:val="both"/>
      </w:pPr>
      <w:r>
        <w:t xml:space="preserve">It </w:t>
      </w:r>
      <w:proofErr w:type="spellStart"/>
      <w:r>
        <w:t>dosen’t</w:t>
      </w:r>
      <w:proofErr w:type="spellEnd"/>
      <w:r>
        <w:t xml:space="preserve"> </w:t>
      </w:r>
      <w:proofErr w:type="gramStart"/>
      <w:r>
        <w:t>take into account</w:t>
      </w:r>
      <w:proofErr w:type="gramEnd"/>
      <w:r>
        <w:t xml:space="preserve"> </w:t>
      </w:r>
      <w:r w:rsidR="00043AAA">
        <w:t xml:space="preserve">the fact that variables are correlated to each other. </w:t>
      </w:r>
    </w:p>
    <w:p w14:paraId="0ABF8A73" w14:textId="29F44412" w:rsidR="00043AAA" w:rsidRPr="00CE47AD" w:rsidRDefault="00CE47AD" w:rsidP="00A63F0C">
      <w:pPr>
        <w:pStyle w:val="Image"/>
        <w:ind w:left="720"/>
        <w:jc w:val="both"/>
        <w:rPr>
          <w:b/>
          <w:bCs/>
        </w:rPr>
      </w:pPr>
      <w:r w:rsidRPr="00CE47AD">
        <w:rPr>
          <w:b/>
          <w:bCs/>
        </w:rPr>
        <w:t>Reduces the variance of the data:</w:t>
      </w:r>
    </w:p>
    <w:p w14:paraId="1AE42901" w14:textId="55C7E67E" w:rsidR="00CE47AD" w:rsidRDefault="009F0291" w:rsidP="00A63F0C">
      <w:pPr>
        <w:pStyle w:val="Image"/>
        <w:ind w:left="720"/>
        <w:jc w:val="both"/>
      </w:pPr>
      <w:r>
        <w:t xml:space="preserve">When </w:t>
      </w:r>
      <w:proofErr w:type="spellStart"/>
      <w:r>
        <w:t>comparining</w:t>
      </w:r>
      <w:proofErr w:type="spellEnd"/>
      <w:r>
        <w:t xml:space="preserve"> variance on real data and missing data, we tend to </w:t>
      </w:r>
      <w:r w:rsidR="009F7B97">
        <w:t>get reduced variance which leads to narrower confidence interval in probability distribution</w:t>
      </w:r>
      <w:r w:rsidR="007A4ED3">
        <w:t xml:space="preserve">. As variance is getting effected, it underestimates the standard deviation as well. </w:t>
      </w:r>
    </w:p>
    <w:p w14:paraId="7EAC047D" w14:textId="27995C64" w:rsidR="007A4ED3" w:rsidRDefault="007A4ED3" w:rsidP="00024C15">
      <w:pPr>
        <w:pStyle w:val="Image"/>
        <w:jc w:val="both"/>
      </w:pPr>
    </w:p>
    <w:p w14:paraId="7880E27C" w14:textId="4B6D068D" w:rsidR="008E666F" w:rsidRPr="008E666F" w:rsidRDefault="00D23ACB" w:rsidP="00D2141C">
      <w:pPr>
        <w:pStyle w:val="Image"/>
        <w:ind w:left="360"/>
        <w:jc w:val="both"/>
        <w:rPr>
          <w:b/>
          <w:bCs/>
        </w:rPr>
      </w:pPr>
      <w:r w:rsidRPr="008E666F">
        <w:rPr>
          <w:b/>
          <w:bCs/>
        </w:rPr>
        <w:t>14.What is linear regression in statistics?</w:t>
      </w:r>
    </w:p>
    <w:p w14:paraId="09066B55" w14:textId="10009A5C" w:rsidR="00D23ACB" w:rsidRDefault="000A0901" w:rsidP="00D23ACB">
      <w:pPr>
        <w:pStyle w:val="Image"/>
        <w:ind w:left="720"/>
        <w:jc w:val="both"/>
      </w:pPr>
      <w:r>
        <w:t xml:space="preserve">Linear regression is the commonly used technique in predictive analysis. </w:t>
      </w:r>
      <w:r w:rsidR="009B2429">
        <w:t xml:space="preserve">It is the relationship between one or more predictor variables and </w:t>
      </w:r>
      <w:r w:rsidR="005B77C1">
        <w:t xml:space="preserve">one outcome variable. </w:t>
      </w:r>
    </w:p>
    <w:p w14:paraId="022E79C4" w14:textId="2B6425D0" w:rsidR="00673E19" w:rsidRPr="00D2141C" w:rsidRDefault="00801019" w:rsidP="00D23ACB">
      <w:pPr>
        <w:pStyle w:val="Image"/>
        <w:ind w:left="720"/>
        <w:jc w:val="both"/>
        <w:rPr>
          <w:b/>
          <w:bCs/>
        </w:rPr>
      </w:pPr>
      <w:r w:rsidRPr="00D2141C">
        <w:rPr>
          <w:b/>
          <w:bCs/>
        </w:rPr>
        <w:t xml:space="preserve">Idea of regression is to examine two things: </w:t>
      </w:r>
    </w:p>
    <w:p w14:paraId="3C0B5E93" w14:textId="567699D9" w:rsidR="00801019" w:rsidRDefault="008D5150" w:rsidP="00801019">
      <w:pPr>
        <w:pStyle w:val="Image"/>
        <w:numPr>
          <w:ilvl w:val="0"/>
          <w:numId w:val="25"/>
        </w:numPr>
        <w:jc w:val="both"/>
      </w:pPr>
      <w:r>
        <w:t>Does t</w:t>
      </w:r>
      <w:r w:rsidR="00801019">
        <w:t xml:space="preserve">he predictor variable </w:t>
      </w:r>
      <w:proofErr w:type="gramStart"/>
      <w:r>
        <w:t>provides</w:t>
      </w:r>
      <w:proofErr w:type="gramEnd"/>
      <w:r>
        <w:t xml:space="preserve"> an accurate outcome?</w:t>
      </w:r>
    </w:p>
    <w:p w14:paraId="1EF8FB77" w14:textId="5DDF6438" w:rsidR="008D5150" w:rsidRDefault="0078228F" w:rsidP="00801019">
      <w:pPr>
        <w:pStyle w:val="Image"/>
        <w:numPr>
          <w:ilvl w:val="0"/>
          <w:numId w:val="25"/>
        </w:numPr>
        <w:jc w:val="both"/>
      </w:pPr>
      <w:r>
        <w:t xml:space="preserve">Which variables are significant predictors of the outcome variable and </w:t>
      </w:r>
      <w:r w:rsidR="00331AE5">
        <w:t xml:space="preserve">In what way do they estimates the </w:t>
      </w:r>
      <w:proofErr w:type="gramStart"/>
      <w:r w:rsidR="00331AE5">
        <w:t>outcome.</w:t>
      </w:r>
      <w:proofErr w:type="gramEnd"/>
      <w:r w:rsidR="00331AE5">
        <w:t xml:space="preserve"> </w:t>
      </w:r>
    </w:p>
    <w:p w14:paraId="5E14ACEE" w14:textId="76604BE5" w:rsidR="00331AE5" w:rsidRPr="00D2141C" w:rsidRDefault="00B74701" w:rsidP="00331AE5">
      <w:pPr>
        <w:pStyle w:val="Image"/>
        <w:ind w:left="720"/>
        <w:jc w:val="both"/>
        <w:rPr>
          <w:b/>
          <w:bCs/>
        </w:rPr>
      </w:pPr>
      <w:r w:rsidRPr="00D2141C">
        <w:rPr>
          <w:b/>
          <w:bCs/>
        </w:rPr>
        <w:lastRenderedPageBreak/>
        <w:t xml:space="preserve">Major uses of Regression </w:t>
      </w:r>
      <w:r w:rsidR="00DE0F20" w:rsidRPr="00D2141C">
        <w:rPr>
          <w:b/>
          <w:bCs/>
        </w:rPr>
        <w:t>Analysis are:</w:t>
      </w:r>
    </w:p>
    <w:p w14:paraId="674C82D4" w14:textId="1E26916A" w:rsidR="00DE0F20" w:rsidRDefault="00DE0F20" w:rsidP="00DE0F20">
      <w:pPr>
        <w:pStyle w:val="Image"/>
        <w:numPr>
          <w:ilvl w:val="0"/>
          <w:numId w:val="26"/>
        </w:numPr>
        <w:jc w:val="both"/>
      </w:pPr>
      <w:r>
        <w:t>Determining strength of predictors</w:t>
      </w:r>
    </w:p>
    <w:p w14:paraId="48A556C4" w14:textId="1F40263D" w:rsidR="00DE0F20" w:rsidRDefault="00DE0F20" w:rsidP="00DE0F20">
      <w:pPr>
        <w:pStyle w:val="Image"/>
        <w:numPr>
          <w:ilvl w:val="0"/>
          <w:numId w:val="26"/>
        </w:numPr>
        <w:jc w:val="both"/>
      </w:pPr>
      <w:proofErr w:type="spellStart"/>
      <w:r>
        <w:t>Forecasing</w:t>
      </w:r>
      <w:proofErr w:type="spellEnd"/>
      <w:r>
        <w:t xml:space="preserve"> as effect </w:t>
      </w:r>
    </w:p>
    <w:p w14:paraId="7B07A40F" w14:textId="4FA34A1A" w:rsidR="00DE0F20" w:rsidRDefault="00DE0F20" w:rsidP="00DE0F20">
      <w:pPr>
        <w:pStyle w:val="Image"/>
        <w:numPr>
          <w:ilvl w:val="0"/>
          <w:numId w:val="26"/>
        </w:numPr>
        <w:jc w:val="both"/>
      </w:pPr>
      <w:r>
        <w:t>Trend Forecasting</w:t>
      </w:r>
    </w:p>
    <w:p w14:paraId="465EA93A" w14:textId="0335DC0F" w:rsidR="00DE0F20" w:rsidRPr="00D2141C" w:rsidRDefault="008B4B27" w:rsidP="00DE0F20">
      <w:pPr>
        <w:pStyle w:val="Image"/>
        <w:ind w:left="720"/>
        <w:jc w:val="both"/>
        <w:rPr>
          <w:b/>
          <w:bCs/>
        </w:rPr>
      </w:pPr>
      <w:r w:rsidRPr="00D2141C">
        <w:rPr>
          <w:b/>
          <w:bCs/>
        </w:rPr>
        <w:t>Types of Linear Regression:</w:t>
      </w:r>
    </w:p>
    <w:p w14:paraId="53BCE3EB" w14:textId="22FE0131" w:rsidR="00D95188" w:rsidRPr="00D2141C" w:rsidRDefault="00D95188" w:rsidP="00D95188">
      <w:pPr>
        <w:pStyle w:val="Image"/>
        <w:numPr>
          <w:ilvl w:val="0"/>
          <w:numId w:val="27"/>
        </w:numPr>
        <w:jc w:val="both"/>
        <w:rPr>
          <w:b/>
          <w:bCs/>
        </w:rPr>
      </w:pPr>
      <w:r w:rsidRPr="00D2141C">
        <w:rPr>
          <w:b/>
          <w:bCs/>
        </w:rPr>
        <w:t>Multiple linear regression:</w:t>
      </w:r>
    </w:p>
    <w:p w14:paraId="08361776" w14:textId="361EE273" w:rsidR="00D95188" w:rsidRDefault="00D95188" w:rsidP="00D95188">
      <w:pPr>
        <w:pStyle w:val="Image"/>
        <w:ind w:left="1080"/>
        <w:jc w:val="both"/>
      </w:pPr>
      <w:r>
        <w:t>1 dependent variable (interval or ratio</w:t>
      </w:r>
      <w:proofErr w:type="gramStart"/>
      <w:r>
        <w:t>) ,</w:t>
      </w:r>
      <w:proofErr w:type="gramEnd"/>
      <w:r>
        <w:t xml:space="preserve"> 2+ independent variables (interval or ratio or dichotomous)</w:t>
      </w:r>
    </w:p>
    <w:p w14:paraId="1E2EAFC9" w14:textId="0580795E" w:rsidR="00D95188" w:rsidRPr="00D2141C" w:rsidRDefault="00D95188" w:rsidP="00D95188">
      <w:pPr>
        <w:pStyle w:val="Image"/>
        <w:numPr>
          <w:ilvl w:val="0"/>
          <w:numId w:val="27"/>
        </w:numPr>
        <w:jc w:val="both"/>
        <w:rPr>
          <w:b/>
          <w:bCs/>
        </w:rPr>
      </w:pPr>
      <w:r w:rsidRPr="00D2141C">
        <w:rPr>
          <w:b/>
          <w:bCs/>
        </w:rPr>
        <w:t>Logistic regression:</w:t>
      </w:r>
    </w:p>
    <w:p w14:paraId="001A620E" w14:textId="77777777" w:rsidR="00D95188" w:rsidRDefault="00D95188" w:rsidP="00D95188">
      <w:pPr>
        <w:pStyle w:val="Image"/>
        <w:ind w:left="1080"/>
        <w:jc w:val="both"/>
      </w:pPr>
      <w:r>
        <w:t>1 dependent variable (dichotomous), 2+ independent variable(s) (interval or ratio or dichotomous)</w:t>
      </w:r>
    </w:p>
    <w:p w14:paraId="4B96F99F" w14:textId="77777777" w:rsidR="00D95188" w:rsidRPr="00D2141C" w:rsidRDefault="00D95188" w:rsidP="00D95188">
      <w:pPr>
        <w:pStyle w:val="Image"/>
        <w:numPr>
          <w:ilvl w:val="0"/>
          <w:numId w:val="27"/>
        </w:numPr>
        <w:jc w:val="both"/>
        <w:rPr>
          <w:b/>
          <w:bCs/>
        </w:rPr>
      </w:pPr>
      <w:r w:rsidRPr="00D2141C">
        <w:rPr>
          <w:b/>
          <w:bCs/>
        </w:rPr>
        <w:t>Ordinal regression</w:t>
      </w:r>
    </w:p>
    <w:p w14:paraId="79F3141E" w14:textId="77777777" w:rsidR="00D95188" w:rsidRDefault="00D95188" w:rsidP="00D95188">
      <w:pPr>
        <w:pStyle w:val="Image"/>
        <w:ind w:left="720" w:firstLine="360"/>
        <w:jc w:val="both"/>
      </w:pPr>
      <w:r>
        <w:t>1 dependent variable (ordinal), 1+ independent variable(s) (nominal or dichotomous)</w:t>
      </w:r>
    </w:p>
    <w:p w14:paraId="2A85B289" w14:textId="77777777" w:rsidR="00D95188" w:rsidRPr="00D2141C" w:rsidRDefault="00D95188" w:rsidP="00D95188">
      <w:pPr>
        <w:pStyle w:val="Image"/>
        <w:numPr>
          <w:ilvl w:val="0"/>
          <w:numId w:val="27"/>
        </w:numPr>
        <w:jc w:val="both"/>
        <w:rPr>
          <w:b/>
          <w:bCs/>
        </w:rPr>
      </w:pPr>
      <w:r w:rsidRPr="00D2141C">
        <w:rPr>
          <w:b/>
          <w:bCs/>
        </w:rPr>
        <w:t>Multinomial regression</w:t>
      </w:r>
    </w:p>
    <w:p w14:paraId="661F07B6" w14:textId="77777777" w:rsidR="00D95188" w:rsidRDefault="00D95188" w:rsidP="00D95188">
      <w:pPr>
        <w:pStyle w:val="Image"/>
        <w:ind w:left="1080"/>
        <w:jc w:val="both"/>
      </w:pPr>
      <w:r>
        <w:t>1 dependent variable (nominal), 1+ independent variable(s) (interval or ratio or dichotomous)</w:t>
      </w:r>
    </w:p>
    <w:p w14:paraId="3EDD540B" w14:textId="77777777" w:rsidR="00D95188" w:rsidRPr="00D2141C" w:rsidRDefault="00D95188" w:rsidP="00D95188">
      <w:pPr>
        <w:pStyle w:val="Image"/>
        <w:numPr>
          <w:ilvl w:val="0"/>
          <w:numId w:val="27"/>
        </w:numPr>
        <w:jc w:val="both"/>
        <w:rPr>
          <w:b/>
          <w:bCs/>
        </w:rPr>
      </w:pPr>
      <w:r w:rsidRPr="00D2141C">
        <w:rPr>
          <w:b/>
          <w:bCs/>
        </w:rPr>
        <w:t>Discriminant analysis</w:t>
      </w:r>
    </w:p>
    <w:p w14:paraId="4447D7F5" w14:textId="4BEE0B1A" w:rsidR="008B4B27" w:rsidRDefault="00D95188" w:rsidP="00D95188">
      <w:pPr>
        <w:pStyle w:val="Image"/>
        <w:ind w:left="720" w:firstLine="360"/>
        <w:jc w:val="both"/>
      </w:pPr>
      <w:r>
        <w:t>1 dependent variable (nominal), 1+ independent variable(s) (interval or ratio)</w:t>
      </w:r>
    </w:p>
    <w:p w14:paraId="0FF32107" w14:textId="76BFFE7F" w:rsidR="009F7B97" w:rsidRDefault="00E67419" w:rsidP="00A63F0C">
      <w:pPr>
        <w:pStyle w:val="Image"/>
        <w:ind w:left="720"/>
        <w:jc w:val="both"/>
      </w:pPr>
      <w:r>
        <w:t>We need to consider model fitting when selecting a model for analysis.</w:t>
      </w:r>
      <w:r w:rsidR="00D76883" w:rsidRPr="00D76883">
        <w:t xml:space="preserve"> </w:t>
      </w:r>
      <w:r w:rsidR="00D76883">
        <w:t>A</w:t>
      </w:r>
      <w:r w:rsidR="00D76883" w:rsidRPr="00D76883">
        <w:t>dding independent variables to a linear regression model will always increase the explained variance of the model</w:t>
      </w:r>
      <w:r w:rsidR="00D76883">
        <w:t>.</w:t>
      </w:r>
      <w:r w:rsidR="00353C75" w:rsidRPr="00353C75">
        <w:t xml:space="preserve"> However, overfitting can occur by adding too many variables to the model, which reduces model generalizability</w:t>
      </w:r>
      <w:r w:rsidR="00353C75">
        <w:t>.</w:t>
      </w:r>
      <w:r w:rsidR="00353C75" w:rsidRPr="00353C75">
        <w:t xml:space="preserve"> Statistically, if a model includes </w:t>
      </w:r>
      <w:proofErr w:type="gramStart"/>
      <w:r w:rsidR="00353C75" w:rsidRPr="00353C75">
        <w:t>a large number of</w:t>
      </w:r>
      <w:proofErr w:type="gramEnd"/>
      <w:r w:rsidR="00353C75" w:rsidRPr="00353C75">
        <w:t xml:space="preserve"> variables, some of the variables will be statistically significant due to chance alone.</w:t>
      </w:r>
    </w:p>
    <w:p w14:paraId="2A0354A7" w14:textId="77777777" w:rsidR="00894997" w:rsidRDefault="009E4A58" w:rsidP="009E4A58">
      <w:pPr>
        <w:pStyle w:val="Image"/>
        <w:jc w:val="both"/>
      </w:pPr>
      <w:r>
        <w:t xml:space="preserve">    </w:t>
      </w:r>
    </w:p>
    <w:p w14:paraId="34A6E231" w14:textId="77777777" w:rsidR="00894997" w:rsidRDefault="00894997" w:rsidP="009E4A58">
      <w:pPr>
        <w:pStyle w:val="Image"/>
        <w:jc w:val="both"/>
      </w:pPr>
    </w:p>
    <w:p w14:paraId="759F00B3" w14:textId="21382A25" w:rsidR="009E4A58" w:rsidRPr="00D2141C" w:rsidRDefault="009E4A58" w:rsidP="009E4A58">
      <w:pPr>
        <w:pStyle w:val="Image"/>
        <w:jc w:val="both"/>
        <w:rPr>
          <w:b/>
          <w:bCs/>
        </w:rPr>
      </w:pPr>
      <w:r w:rsidRPr="008E666F">
        <w:rPr>
          <w:b/>
          <w:bCs/>
        </w:rPr>
        <w:t>15. What are the various branches of statistics?</w:t>
      </w:r>
    </w:p>
    <w:p w14:paraId="264B35F2" w14:textId="38445BC0" w:rsidR="00894997" w:rsidRDefault="00894997" w:rsidP="009E4A58">
      <w:pPr>
        <w:pStyle w:val="Image"/>
        <w:jc w:val="both"/>
      </w:pPr>
      <w:r>
        <w:tab/>
        <w:t>There are 2 Branches of Statistics:</w:t>
      </w:r>
    </w:p>
    <w:p w14:paraId="3180B961" w14:textId="607D153E" w:rsidR="00894997" w:rsidRDefault="00894997" w:rsidP="00894997">
      <w:pPr>
        <w:pStyle w:val="Image"/>
        <w:numPr>
          <w:ilvl w:val="0"/>
          <w:numId w:val="27"/>
        </w:numPr>
        <w:jc w:val="both"/>
      </w:pPr>
      <w:r>
        <w:t>Descriptive Statistics</w:t>
      </w:r>
    </w:p>
    <w:p w14:paraId="39A4D805" w14:textId="7CFD00D9" w:rsidR="00894997" w:rsidRDefault="00894997" w:rsidP="00894997">
      <w:pPr>
        <w:pStyle w:val="Image"/>
        <w:numPr>
          <w:ilvl w:val="0"/>
          <w:numId w:val="27"/>
        </w:numPr>
        <w:jc w:val="both"/>
      </w:pPr>
      <w:r>
        <w:t>Inferential Stat</w:t>
      </w:r>
      <w:r w:rsidR="002E2310">
        <w:t>istics</w:t>
      </w:r>
    </w:p>
    <w:p w14:paraId="6BDCBC69" w14:textId="4757B8EE" w:rsidR="00F246DF" w:rsidRPr="00F246DF" w:rsidRDefault="00F246DF" w:rsidP="00F246DF">
      <w:pPr>
        <w:pStyle w:val="Image"/>
        <w:ind w:left="720"/>
        <w:jc w:val="both"/>
      </w:pPr>
      <w:r w:rsidRPr="00F246DF">
        <w:lastRenderedPageBreak/>
        <w:t xml:space="preserve">Both descriptive and inferential statistics go hand in </w:t>
      </w:r>
      <w:proofErr w:type="gramStart"/>
      <w:r w:rsidRPr="00F246DF">
        <w:t>hand</w:t>
      </w:r>
      <w:proofErr w:type="gramEnd"/>
      <w:r w:rsidRPr="00F246DF">
        <w:t xml:space="preserve"> and one cannot exist without the other.</w:t>
      </w:r>
    </w:p>
    <w:p w14:paraId="13D930BD" w14:textId="239A2727" w:rsidR="00DC00C6" w:rsidRDefault="00DC00C6" w:rsidP="00DC00C6">
      <w:pPr>
        <w:pStyle w:val="Image"/>
        <w:ind w:firstLine="720"/>
        <w:jc w:val="both"/>
        <w:rPr>
          <w:b/>
          <w:bCs/>
        </w:rPr>
      </w:pPr>
      <w:r w:rsidRPr="00DC00C6">
        <w:rPr>
          <w:b/>
          <w:bCs/>
        </w:rPr>
        <w:t>Descriptive Statistics</w:t>
      </w:r>
      <w:r>
        <w:rPr>
          <w:b/>
          <w:bCs/>
        </w:rPr>
        <w:t>:</w:t>
      </w:r>
    </w:p>
    <w:p w14:paraId="4FDEAD6A" w14:textId="3C00E8C0" w:rsidR="00DC00C6" w:rsidRDefault="000554FE" w:rsidP="000554FE">
      <w:pPr>
        <w:pStyle w:val="Image"/>
        <w:ind w:left="720"/>
        <w:jc w:val="both"/>
      </w:pPr>
      <w:r w:rsidRPr="000554FE">
        <w:t>It deals with the presentation and collection of data. This is usually the first part of a statistical analysis</w:t>
      </w:r>
      <w:r>
        <w:t>.</w:t>
      </w:r>
    </w:p>
    <w:p w14:paraId="09EDCF2B" w14:textId="07D47401" w:rsidR="002B310D" w:rsidRDefault="002B310D" w:rsidP="000554FE">
      <w:pPr>
        <w:pStyle w:val="Image"/>
        <w:ind w:left="720"/>
        <w:jc w:val="both"/>
      </w:pPr>
      <w:r>
        <w:t xml:space="preserve">It is important to be aware of designing </w:t>
      </w:r>
      <w:r w:rsidR="000348FA">
        <w:t>experiments</w:t>
      </w:r>
      <w:r>
        <w:t xml:space="preserve">, </w:t>
      </w:r>
      <w:r w:rsidR="000348FA">
        <w:t xml:space="preserve">choosing the right focus group, and avoid biases that can alter the result of the experiment. </w:t>
      </w:r>
    </w:p>
    <w:p w14:paraId="77588A9F" w14:textId="6C87798A" w:rsidR="00460CA4" w:rsidRDefault="00460CA4" w:rsidP="000554FE">
      <w:pPr>
        <w:pStyle w:val="Image"/>
        <w:ind w:left="720"/>
        <w:jc w:val="both"/>
      </w:pPr>
      <w:r w:rsidRPr="00460CA4">
        <w:t>Different areas of study require different kinds of analysis using descriptive statistics. For example, a physicist studying turbulence in the laboratory needs the average quantities that vary over small intervals of time. The nature of this problem requires that physical quantities be averaged from a host of data collected through the experiment.</w:t>
      </w:r>
    </w:p>
    <w:p w14:paraId="244EA50F" w14:textId="582AA1FD" w:rsidR="002B310D" w:rsidRPr="00717692" w:rsidRDefault="00717692" w:rsidP="000554FE">
      <w:pPr>
        <w:pStyle w:val="Image"/>
        <w:ind w:left="720"/>
        <w:jc w:val="both"/>
        <w:rPr>
          <w:b/>
          <w:bCs/>
        </w:rPr>
      </w:pPr>
      <w:r w:rsidRPr="00717692">
        <w:rPr>
          <w:b/>
          <w:bCs/>
        </w:rPr>
        <w:t>Inferential Statistics:</w:t>
      </w:r>
    </w:p>
    <w:p w14:paraId="11167D52" w14:textId="6D36C3E2" w:rsidR="002E2310" w:rsidRDefault="00BE4CA5" w:rsidP="002E2310">
      <w:pPr>
        <w:pStyle w:val="Image"/>
        <w:ind w:left="720"/>
        <w:jc w:val="both"/>
      </w:pPr>
      <w:r>
        <w:t xml:space="preserve">It </w:t>
      </w:r>
      <w:r w:rsidRPr="00BE4CA5">
        <w:t>involves drawing the right conclusions from the statistical analysis that has been performed using descriptive statistics.</w:t>
      </w:r>
    </w:p>
    <w:p w14:paraId="6905AF02" w14:textId="457B36CC" w:rsidR="000C58CD" w:rsidRDefault="00292984" w:rsidP="00292984">
      <w:pPr>
        <w:pStyle w:val="Image"/>
        <w:ind w:left="720"/>
        <w:jc w:val="both"/>
      </w:pPr>
      <w:r w:rsidRPr="00292984">
        <w:t>Most social sciences experiments deal with studying a small sample population that helps determine how the population in general behaves.</w:t>
      </w:r>
      <w:r>
        <w:t xml:space="preserve"> It is </w:t>
      </w:r>
      <w:r w:rsidR="000B4626">
        <w:t>to provide prediction of future and generalization about a population by studying</w:t>
      </w:r>
      <w:r w:rsidR="002B5C19">
        <w:t xml:space="preserve"> a smaller sample. </w:t>
      </w:r>
    </w:p>
    <w:p w14:paraId="72EC906C" w14:textId="6A48FAF3" w:rsidR="002B5C19" w:rsidRPr="000D10FD" w:rsidRDefault="007C11B8" w:rsidP="00292984">
      <w:pPr>
        <w:pStyle w:val="Image"/>
        <w:ind w:left="720"/>
        <w:jc w:val="both"/>
      </w:pPr>
      <w:r>
        <w:t xml:space="preserve">We need to be careful while drawing conclusions as to not draw biased or wrong conclusions. </w:t>
      </w:r>
      <w:r w:rsidR="00D44A0E">
        <w:t>T</w:t>
      </w:r>
      <w:r w:rsidR="00D44A0E" w:rsidRPr="00D44A0E">
        <w:t>here are ways in which one can manipulate studies and results through various means. For example, data dredging is increasingly becoming a problem as computers hold loads of information and it is easy, either intentionally or unintentionally, to use the wrong inferential methods.</w:t>
      </w:r>
    </w:p>
    <w:sectPr w:rsidR="002B5C19" w:rsidRPr="000D10FD" w:rsidSect="00DD5358">
      <w:pgSz w:w="12240" w:h="15840"/>
      <w:pgMar w:top="1440" w:right="1440" w:bottom="1440" w:left="1440" w:header="288"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E7BA2" w14:textId="77777777" w:rsidR="00CE721F" w:rsidRDefault="00CE721F">
      <w:pPr>
        <w:spacing w:line="240" w:lineRule="auto"/>
      </w:pPr>
      <w:r>
        <w:separator/>
      </w:r>
    </w:p>
  </w:endnote>
  <w:endnote w:type="continuationSeparator" w:id="0">
    <w:p w14:paraId="311D2B90" w14:textId="77777777" w:rsidR="00CE721F" w:rsidRDefault="00CE72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5499F" w14:textId="77777777" w:rsidR="00CE721F" w:rsidRDefault="00CE721F">
      <w:pPr>
        <w:spacing w:line="240" w:lineRule="auto"/>
      </w:pPr>
      <w:r>
        <w:separator/>
      </w:r>
    </w:p>
  </w:footnote>
  <w:footnote w:type="continuationSeparator" w:id="0">
    <w:p w14:paraId="57D817E5" w14:textId="77777777" w:rsidR="00CE721F" w:rsidRDefault="00CE721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CF32A1"/>
    <w:multiLevelType w:val="hybridMultilevel"/>
    <w:tmpl w:val="4F20EF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E60CE1"/>
    <w:multiLevelType w:val="hybridMultilevel"/>
    <w:tmpl w:val="A3D0160A"/>
    <w:lvl w:ilvl="0" w:tplc="2B52363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12EE6B52"/>
    <w:multiLevelType w:val="hybridMultilevel"/>
    <w:tmpl w:val="DC2C0E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14A0743D"/>
    <w:multiLevelType w:val="hybridMultilevel"/>
    <w:tmpl w:val="35D0DE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14CC7CB5"/>
    <w:multiLevelType w:val="hybridMultilevel"/>
    <w:tmpl w:val="FE78DA0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15:restartNumberingAfterBreak="0">
    <w:nsid w:val="2CBC5EC3"/>
    <w:multiLevelType w:val="hybridMultilevel"/>
    <w:tmpl w:val="64A8E4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2D8F0C2F"/>
    <w:multiLevelType w:val="multilevel"/>
    <w:tmpl w:val="557CD36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7" w15:restartNumberingAfterBreak="0">
    <w:nsid w:val="3C6E09D7"/>
    <w:multiLevelType w:val="hybridMultilevel"/>
    <w:tmpl w:val="88302606"/>
    <w:lvl w:ilvl="0" w:tplc="D6201CC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4DF0391E"/>
    <w:multiLevelType w:val="hybridMultilevel"/>
    <w:tmpl w:val="FB12A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A4C77C6"/>
    <w:multiLevelType w:val="multilevel"/>
    <w:tmpl w:val="38AC6FF4"/>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num w:numId="1">
    <w:abstractNumId w:val="19"/>
  </w:num>
  <w:num w:numId="2">
    <w:abstractNumId w:val="19"/>
    <w:lvlOverride w:ilvl="0">
      <w:startOverride w:val="1"/>
    </w:lvlOverride>
  </w:num>
  <w:num w:numId="3">
    <w:abstractNumId w:val="19"/>
  </w:num>
  <w:num w:numId="4">
    <w:abstractNumId w:val="19"/>
    <w:lvlOverride w:ilvl="0">
      <w:startOverride w:val="1"/>
    </w:lvlOverride>
  </w:num>
  <w:num w:numId="5">
    <w:abstractNumId w:val="8"/>
  </w:num>
  <w:num w:numId="6">
    <w:abstractNumId w:val="19"/>
    <w:lvlOverride w:ilvl="0">
      <w:startOverride w:val="1"/>
    </w:lvlOverride>
  </w:num>
  <w:num w:numId="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9"/>
  </w:num>
  <w:num w:numId="20">
    <w:abstractNumId w:val="12"/>
  </w:num>
  <w:num w:numId="21">
    <w:abstractNumId w:val="16"/>
  </w:num>
  <w:num w:numId="22">
    <w:abstractNumId w:val="13"/>
  </w:num>
  <w:num w:numId="23">
    <w:abstractNumId w:val="18"/>
  </w:num>
  <w:num w:numId="24">
    <w:abstractNumId w:val="14"/>
  </w:num>
  <w:num w:numId="25">
    <w:abstractNumId w:val="11"/>
  </w:num>
  <w:num w:numId="26">
    <w:abstractNumId w:val="17"/>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removePersonalInformation/>
  <w:removeDateAndTime/>
  <w:activeWritingStyle w:appName="MSWord" w:lang="en-US" w:vendorID="64" w:dllVersion="6" w:nlCheck="1" w:checkStyle="1"/>
  <w:activeWritingStyle w:appName="MSWord" w:lang="en-US" w:vendorID="64" w:dllVersion="0" w:nlCheck="1" w:checkStyle="0"/>
  <w:activeWritingStyle w:appName="MSWord" w:lang="en-IN" w:vendorID="64" w:dllVersion="0" w:nlCheck="1" w:checkStyle="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966"/>
    <w:rsid w:val="00002558"/>
    <w:rsid w:val="00007202"/>
    <w:rsid w:val="00011403"/>
    <w:rsid w:val="000150E9"/>
    <w:rsid w:val="00024C15"/>
    <w:rsid w:val="00030E3C"/>
    <w:rsid w:val="000348FA"/>
    <w:rsid w:val="00043AAA"/>
    <w:rsid w:val="000554FE"/>
    <w:rsid w:val="00072D27"/>
    <w:rsid w:val="00083C22"/>
    <w:rsid w:val="00086E87"/>
    <w:rsid w:val="000871A8"/>
    <w:rsid w:val="000A036B"/>
    <w:rsid w:val="000A0901"/>
    <w:rsid w:val="000A1E3E"/>
    <w:rsid w:val="000A43CE"/>
    <w:rsid w:val="000B4626"/>
    <w:rsid w:val="000C4761"/>
    <w:rsid w:val="000C58CD"/>
    <w:rsid w:val="000D0E4A"/>
    <w:rsid w:val="000D10FD"/>
    <w:rsid w:val="000D5582"/>
    <w:rsid w:val="000F11B9"/>
    <w:rsid w:val="00102341"/>
    <w:rsid w:val="00105960"/>
    <w:rsid w:val="001073CE"/>
    <w:rsid w:val="00121553"/>
    <w:rsid w:val="00124088"/>
    <w:rsid w:val="00131CAB"/>
    <w:rsid w:val="0014705F"/>
    <w:rsid w:val="00154BB1"/>
    <w:rsid w:val="00160022"/>
    <w:rsid w:val="00172966"/>
    <w:rsid w:val="001A0880"/>
    <w:rsid w:val="001C2CAB"/>
    <w:rsid w:val="001D0BD1"/>
    <w:rsid w:val="001E17F6"/>
    <w:rsid w:val="001E22EA"/>
    <w:rsid w:val="001E793E"/>
    <w:rsid w:val="002017AC"/>
    <w:rsid w:val="00223748"/>
    <w:rsid w:val="002359ED"/>
    <w:rsid w:val="00252520"/>
    <w:rsid w:val="0025297C"/>
    <w:rsid w:val="002625F9"/>
    <w:rsid w:val="002631F7"/>
    <w:rsid w:val="00264002"/>
    <w:rsid w:val="0026484A"/>
    <w:rsid w:val="0026504D"/>
    <w:rsid w:val="00276926"/>
    <w:rsid w:val="002802A2"/>
    <w:rsid w:val="00285D39"/>
    <w:rsid w:val="00292984"/>
    <w:rsid w:val="002A67C8"/>
    <w:rsid w:val="002B310D"/>
    <w:rsid w:val="002B40B7"/>
    <w:rsid w:val="002B5C19"/>
    <w:rsid w:val="002C5D75"/>
    <w:rsid w:val="002D00EA"/>
    <w:rsid w:val="002E2310"/>
    <w:rsid w:val="00301789"/>
    <w:rsid w:val="00325194"/>
    <w:rsid w:val="003255D7"/>
    <w:rsid w:val="003315B0"/>
    <w:rsid w:val="00331AE5"/>
    <w:rsid w:val="003424A2"/>
    <w:rsid w:val="00351B6F"/>
    <w:rsid w:val="00353C75"/>
    <w:rsid w:val="003673E9"/>
    <w:rsid w:val="003728E3"/>
    <w:rsid w:val="0038754D"/>
    <w:rsid w:val="003962D3"/>
    <w:rsid w:val="003C2737"/>
    <w:rsid w:val="003C6598"/>
    <w:rsid w:val="003C7D9D"/>
    <w:rsid w:val="003E3A63"/>
    <w:rsid w:val="003E603C"/>
    <w:rsid w:val="004165DB"/>
    <w:rsid w:val="00457BEB"/>
    <w:rsid w:val="00460CA4"/>
    <w:rsid w:val="00461B2E"/>
    <w:rsid w:val="00482CFC"/>
    <w:rsid w:val="00487996"/>
    <w:rsid w:val="00490D08"/>
    <w:rsid w:val="00491100"/>
    <w:rsid w:val="00491910"/>
    <w:rsid w:val="004A2AF6"/>
    <w:rsid w:val="004A3D03"/>
    <w:rsid w:val="004B0F1A"/>
    <w:rsid w:val="004B14B3"/>
    <w:rsid w:val="004B6D7F"/>
    <w:rsid w:val="004B7638"/>
    <w:rsid w:val="004D785F"/>
    <w:rsid w:val="004E744B"/>
    <w:rsid w:val="004F7760"/>
    <w:rsid w:val="00520AC9"/>
    <w:rsid w:val="00546AF8"/>
    <w:rsid w:val="00561F9A"/>
    <w:rsid w:val="0056278A"/>
    <w:rsid w:val="005750FD"/>
    <w:rsid w:val="005876B1"/>
    <w:rsid w:val="00594254"/>
    <w:rsid w:val="005B075B"/>
    <w:rsid w:val="005B6EB8"/>
    <w:rsid w:val="005B77C1"/>
    <w:rsid w:val="00614CAB"/>
    <w:rsid w:val="00633BC0"/>
    <w:rsid w:val="006366DB"/>
    <w:rsid w:val="00655906"/>
    <w:rsid w:val="00661DE5"/>
    <w:rsid w:val="006624C2"/>
    <w:rsid w:val="00663B5D"/>
    <w:rsid w:val="00667A68"/>
    <w:rsid w:val="006706DE"/>
    <w:rsid w:val="00673E19"/>
    <w:rsid w:val="0069487E"/>
    <w:rsid w:val="0069757F"/>
    <w:rsid w:val="006A3C8B"/>
    <w:rsid w:val="006A648B"/>
    <w:rsid w:val="006B0B82"/>
    <w:rsid w:val="006B7EF2"/>
    <w:rsid w:val="006C3B5F"/>
    <w:rsid w:val="006D3A72"/>
    <w:rsid w:val="006F53EE"/>
    <w:rsid w:val="006F55CF"/>
    <w:rsid w:val="00717507"/>
    <w:rsid w:val="00717692"/>
    <w:rsid w:val="007263B8"/>
    <w:rsid w:val="00726D9C"/>
    <w:rsid w:val="00726F2C"/>
    <w:rsid w:val="00736D30"/>
    <w:rsid w:val="007378F1"/>
    <w:rsid w:val="00742FF3"/>
    <w:rsid w:val="0076654A"/>
    <w:rsid w:val="00781A79"/>
    <w:rsid w:val="0078228F"/>
    <w:rsid w:val="00794B27"/>
    <w:rsid w:val="007A4ED3"/>
    <w:rsid w:val="007A73CB"/>
    <w:rsid w:val="007A7846"/>
    <w:rsid w:val="007B21C8"/>
    <w:rsid w:val="007B2795"/>
    <w:rsid w:val="007C11B8"/>
    <w:rsid w:val="007F66F5"/>
    <w:rsid w:val="00801019"/>
    <w:rsid w:val="00812400"/>
    <w:rsid w:val="0082203C"/>
    <w:rsid w:val="008360A8"/>
    <w:rsid w:val="00836A00"/>
    <w:rsid w:val="008416E0"/>
    <w:rsid w:val="00853E64"/>
    <w:rsid w:val="00872039"/>
    <w:rsid w:val="00881740"/>
    <w:rsid w:val="00894997"/>
    <w:rsid w:val="00895251"/>
    <w:rsid w:val="00897BFF"/>
    <w:rsid w:val="008B4B27"/>
    <w:rsid w:val="008B4DF5"/>
    <w:rsid w:val="008C61B9"/>
    <w:rsid w:val="008D5150"/>
    <w:rsid w:val="008E42FB"/>
    <w:rsid w:val="008E666F"/>
    <w:rsid w:val="008E7F31"/>
    <w:rsid w:val="00912477"/>
    <w:rsid w:val="009139AF"/>
    <w:rsid w:val="00943B06"/>
    <w:rsid w:val="00945864"/>
    <w:rsid w:val="0096189D"/>
    <w:rsid w:val="0097381E"/>
    <w:rsid w:val="009806F4"/>
    <w:rsid w:val="00983797"/>
    <w:rsid w:val="009853E9"/>
    <w:rsid w:val="00996E16"/>
    <w:rsid w:val="009B2429"/>
    <w:rsid w:val="009B69C5"/>
    <w:rsid w:val="009D3947"/>
    <w:rsid w:val="009E4A58"/>
    <w:rsid w:val="009F0291"/>
    <w:rsid w:val="009F0438"/>
    <w:rsid w:val="009F72A7"/>
    <w:rsid w:val="009F7B97"/>
    <w:rsid w:val="00A04314"/>
    <w:rsid w:val="00A119D9"/>
    <w:rsid w:val="00A1309F"/>
    <w:rsid w:val="00A21BED"/>
    <w:rsid w:val="00A27D99"/>
    <w:rsid w:val="00A37E38"/>
    <w:rsid w:val="00A60D92"/>
    <w:rsid w:val="00A63066"/>
    <w:rsid w:val="00A63F0C"/>
    <w:rsid w:val="00A86EAC"/>
    <w:rsid w:val="00A923E7"/>
    <w:rsid w:val="00AA661C"/>
    <w:rsid w:val="00AC19A6"/>
    <w:rsid w:val="00AC2F58"/>
    <w:rsid w:val="00AE351B"/>
    <w:rsid w:val="00AF29D5"/>
    <w:rsid w:val="00AF6A46"/>
    <w:rsid w:val="00B1355C"/>
    <w:rsid w:val="00B369B4"/>
    <w:rsid w:val="00B45FB1"/>
    <w:rsid w:val="00B477E9"/>
    <w:rsid w:val="00B53817"/>
    <w:rsid w:val="00B61F85"/>
    <w:rsid w:val="00B74701"/>
    <w:rsid w:val="00B85387"/>
    <w:rsid w:val="00BA3CC7"/>
    <w:rsid w:val="00BC6C0A"/>
    <w:rsid w:val="00BE4CA5"/>
    <w:rsid w:val="00BF457D"/>
    <w:rsid w:val="00BF4775"/>
    <w:rsid w:val="00C61F43"/>
    <w:rsid w:val="00C76DD0"/>
    <w:rsid w:val="00CA0C45"/>
    <w:rsid w:val="00CB09AC"/>
    <w:rsid w:val="00CB1D0E"/>
    <w:rsid w:val="00CC3AB0"/>
    <w:rsid w:val="00CD4A9C"/>
    <w:rsid w:val="00CE47AD"/>
    <w:rsid w:val="00CE721F"/>
    <w:rsid w:val="00CF12AE"/>
    <w:rsid w:val="00D16D9D"/>
    <w:rsid w:val="00D1798D"/>
    <w:rsid w:val="00D2141C"/>
    <w:rsid w:val="00D23ACB"/>
    <w:rsid w:val="00D23C0F"/>
    <w:rsid w:val="00D320F0"/>
    <w:rsid w:val="00D4104B"/>
    <w:rsid w:val="00D41D8E"/>
    <w:rsid w:val="00D44A0E"/>
    <w:rsid w:val="00D44ACA"/>
    <w:rsid w:val="00D70994"/>
    <w:rsid w:val="00D76883"/>
    <w:rsid w:val="00D902A4"/>
    <w:rsid w:val="00D92B55"/>
    <w:rsid w:val="00D95126"/>
    <w:rsid w:val="00D95188"/>
    <w:rsid w:val="00DA132E"/>
    <w:rsid w:val="00DB2323"/>
    <w:rsid w:val="00DB2B78"/>
    <w:rsid w:val="00DB331E"/>
    <w:rsid w:val="00DC00C6"/>
    <w:rsid w:val="00DC2845"/>
    <w:rsid w:val="00DC4E21"/>
    <w:rsid w:val="00DD022F"/>
    <w:rsid w:val="00DD5358"/>
    <w:rsid w:val="00DE0F20"/>
    <w:rsid w:val="00DF6F7F"/>
    <w:rsid w:val="00E04005"/>
    <w:rsid w:val="00E224A0"/>
    <w:rsid w:val="00E254F0"/>
    <w:rsid w:val="00E25ED9"/>
    <w:rsid w:val="00E4313F"/>
    <w:rsid w:val="00E440B0"/>
    <w:rsid w:val="00E51168"/>
    <w:rsid w:val="00E55B4B"/>
    <w:rsid w:val="00E55FC7"/>
    <w:rsid w:val="00E67419"/>
    <w:rsid w:val="00E72A21"/>
    <w:rsid w:val="00E7715A"/>
    <w:rsid w:val="00E90FB7"/>
    <w:rsid w:val="00EA1BDE"/>
    <w:rsid w:val="00EB6271"/>
    <w:rsid w:val="00EB700D"/>
    <w:rsid w:val="00EC62EA"/>
    <w:rsid w:val="00ED5E53"/>
    <w:rsid w:val="00F246DF"/>
    <w:rsid w:val="00F33B83"/>
    <w:rsid w:val="00F41B42"/>
    <w:rsid w:val="00F54BD0"/>
    <w:rsid w:val="00F618AE"/>
    <w:rsid w:val="00F633E4"/>
    <w:rsid w:val="00F82C71"/>
    <w:rsid w:val="00F87282"/>
    <w:rsid w:val="00FA6A94"/>
    <w:rsid w:val="00FB3BB2"/>
    <w:rsid w:val="00FF4162"/>
    <w:rsid w:val="00FF44F1"/>
    <w:rsid w:val="00FF5F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390CA6D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254"/>
  </w:style>
  <w:style w:type="paragraph" w:styleId="Heading1">
    <w:name w:val="heading 1"/>
    <w:basedOn w:val="Normal"/>
    <w:link w:val="Heading1Char"/>
    <w:uiPriority w:val="5"/>
    <w:qFormat/>
    <w:rsid w:val="0026504D"/>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6"/>
    <w:semiHidden/>
    <w:unhideWhenUsed/>
    <w:qFormat/>
    <w:rsid w:val="00487996"/>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6"/>
    <w:semiHidden/>
    <w:unhideWhenUsed/>
    <w:qFormat/>
    <w:rsid w:val="00F33B8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6"/>
    <w:semiHidden/>
    <w:unhideWhenUsed/>
    <w:qFormat/>
    <w:rsid w:val="00487996"/>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6"/>
    <w:semiHidden/>
    <w:unhideWhenUsed/>
    <w:qFormat/>
    <w:rsid w:val="00487996"/>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6"/>
    <w:semiHidden/>
    <w:unhideWhenUsed/>
    <w:qFormat/>
    <w:rsid w:val="00487996"/>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6"/>
    <w:semiHidden/>
    <w:unhideWhenUsed/>
    <w:qFormat/>
    <w:rsid w:val="00F33B83"/>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26504D"/>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uiPriority w:val="10"/>
    <w:qFormat/>
    <w:rsid w:val="00B61F85"/>
    <w:pPr>
      <w:numPr>
        <w:numId w:val="3"/>
      </w:numPr>
    </w:pPr>
    <w:rPr>
      <w:rFonts w:eastAsiaTheme="minorEastAsia"/>
      <w:color w:val="3B3838" w:themeColor="background2" w:themeShade="40"/>
    </w:rPr>
  </w:style>
  <w:style w:type="paragraph" w:styleId="Title">
    <w:name w:val="Title"/>
    <w:basedOn w:val="Normal"/>
    <w:link w:val="TitleChar"/>
    <w:uiPriority w:val="1"/>
    <w:qFormat/>
    <w:rsid w:val="0026504D"/>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sid w:val="0026504D"/>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rsid w:val="0026504D"/>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sid w:val="0026504D"/>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3C7D9D"/>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rsid w:val="00102341"/>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633BC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6"/>
    <w:semiHidden/>
    <w:rsid w:val="00487996"/>
    <w:rPr>
      <w:rFonts w:asciiTheme="majorHAnsi" w:eastAsiaTheme="majorEastAsia" w:hAnsiTheme="majorHAnsi" w:cstheme="majorBidi"/>
      <w:color w:val="1F4E79" w:themeColor="accent1" w:themeShade="80"/>
      <w:sz w:val="26"/>
      <w:szCs w:val="26"/>
    </w:rPr>
  </w:style>
  <w:style w:type="paragraph" w:styleId="ListBullet">
    <w:name w:val="List Bullet"/>
    <w:basedOn w:val="Normal"/>
    <w:uiPriority w:val="11"/>
    <w:qFormat/>
    <w:rsid w:val="00B61F85"/>
    <w:pPr>
      <w:numPr>
        <w:numId w:val="5"/>
      </w:numPr>
    </w:pPr>
  </w:style>
  <w:style w:type="paragraph" w:styleId="BalloonText">
    <w:name w:val="Balloon Text"/>
    <w:basedOn w:val="Normal"/>
    <w:link w:val="BalloonTextChar"/>
    <w:uiPriority w:val="99"/>
    <w:semiHidden/>
    <w:unhideWhenUsed/>
    <w:rsid w:val="00E51168"/>
    <w:pPr>
      <w:spacing w:line="240" w:lineRule="auto"/>
    </w:pPr>
    <w:rPr>
      <w:rFonts w:cs="Segoe UI"/>
      <w:szCs w:val="18"/>
    </w:rPr>
  </w:style>
  <w:style w:type="character" w:customStyle="1" w:styleId="BalloonTextChar">
    <w:name w:val="Balloon Text Char"/>
    <w:basedOn w:val="DefaultParagraphFont"/>
    <w:link w:val="BalloonText"/>
    <w:uiPriority w:val="99"/>
    <w:semiHidden/>
    <w:rsid w:val="00E51168"/>
    <w:rPr>
      <w:rFonts w:cs="Segoe UI"/>
      <w:szCs w:val="18"/>
    </w:rPr>
  </w:style>
  <w:style w:type="character" w:styleId="CommentReference">
    <w:name w:val="annotation reference"/>
    <w:basedOn w:val="DefaultParagraphFont"/>
    <w:uiPriority w:val="99"/>
    <w:semiHidden/>
    <w:unhideWhenUsed/>
    <w:rsid w:val="0026484A"/>
    <w:rPr>
      <w:sz w:val="22"/>
      <w:szCs w:val="16"/>
    </w:rPr>
  </w:style>
  <w:style w:type="paragraph" w:styleId="CommentText">
    <w:name w:val="annotation text"/>
    <w:basedOn w:val="Normal"/>
    <w:link w:val="CommentTextChar"/>
    <w:uiPriority w:val="99"/>
    <w:semiHidden/>
    <w:unhideWhenUsed/>
    <w:rsid w:val="0026484A"/>
    <w:pPr>
      <w:spacing w:line="240" w:lineRule="auto"/>
    </w:pPr>
    <w:rPr>
      <w:szCs w:val="20"/>
    </w:rPr>
  </w:style>
  <w:style w:type="character" w:customStyle="1" w:styleId="CommentTextChar">
    <w:name w:val="Comment Text Char"/>
    <w:basedOn w:val="DefaultParagraphFont"/>
    <w:link w:val="CommentText"/>
    <w:uiPriority w:val="99"/>
    <w:semiHidden/>
    <w:rsid w:val="0026484A"/>
    <w:rPr>
      <w:szCs w:val="20"/>
    </w:rPr>
  </w:style>
  <w:style w:type="paragraph" w:styleId="CommentSubject">
    <w:name w:val="annotation subject"/>
    <w:basedOn w:val="CommentText"/>
    <w:next w:val="CommentText"/>
    <w:link w:val="CommentSubjectChar"/>
    <w:uiPriority w:val="99"/>
    <w:semiHidden/>
    <w:unhideWhenUsed/>
    <w:rsid w:val="0026484A"/>
    <w:rPr>
      <w:b/>
      <w:bCs/>
    </w:rPr>
  </w:style>
  <w:style w:type="character" w:customStyle="1" w:styleId="CommentSubjectChar">
    <w:name w:val="Comment Subject Char"/>
    <w:basedOn w:val="CommentTextChar"/>
    <w:link w:val="CommentSubject"/>
    <w:uiPriority w:val="99"/>
    <w:semiHidden/>
    <w:rsid w:val="0026484A"/>
    <w:rPr>
      <w:b/>
      <w:bCs/>
      <w:szCs w:val="20"/>
    </w:rPr>
  </w:style>
  <w:style w:type="character" w:styleId="Hyperlink">
    <w:name w:val="Hyperlink"/>
    <w:basedOn w:val="DefaultParagraphFont"/>
    <w:uiPriority w:val="99"/>
    <w:unhideWhenUsed/>
    <w:rsid w:val="006D3A72"/>
    <w:rPr>
      <w:color w:val="0563C1" w:themeColor="hyperlink"/>
      <w:u w:val="single"/>
    </w:rPr>
  </w:style>
  <w:style w:type="character" w:styleId="Emphasis">
    <w:name w:val="Emphasis"/>
    <w:basedOn w:val="DefaultParagraphFont"/>
    <w:uiPriority w:val="3"/>
    <w:qFormat/>
    <w:rsid w:val="006B0B82"/>
    <w:rPr>
      <w:b/>
      <w:iCs/>
      <w:color w:val="BF0000" w:themeColor="accent2" w:themeShade="BF"/>
    </w:rPr>
  </w:style>
  <w:style w:type="character" w:styleId="FollowedHyperlink">
    <w:name w:val="FollowedHyperlink"/>
    <w:basedOn w:val="DefaultParagraphFont"/>
    <w:uiPriority w:val="99"/>
    <w:semiHidden/>
    <w:unhideWhenUsed/>
    <w:rsid w:val="008C61B9"/>
    <w:rPr>
      <w:color w:val="954F72" w:themeColor="followedHyperlink"/>
      <w:u w:val="single"/>
    </w:rPr>
  </w:style>
  <w:style w:type="character" w:styleId="Strong">
    <w:name w:val="Strong"/>
    <w:basedOn w:val="DefaultParagraphFont"/>
    <w:uiPriority w:val="4"/>
    <w:qFormat/>
    <w:rsid w:val="00B53817"/>
    <w:rPr>
      <w:b/>
      <w:bCs/>
      <w:color w:val="2B579A" w:themeColor="accent5"/>
    </w:rPr>
  </w:style>
  <w:style w:type="paragraph" w:customStyle="1" w:styleId="Heading1-PageBreak">
    <w:name w:val="Heading 1 - Page Break"/>
    <w:basedOn w:val="Normal"/>
    <w:uiPriority w:val="6"/>
    <w:qFormat/>
    <w:rsid w:val="0026504D"/>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rsid w:val="001073CE"/>
    <w:pPr>
      <w:jc w:val="right"/>
    </w:pPr>
  </w:style>
  <w:style w:type="paragraph" w:styleId="Bibliography">
    <w:name w:val="Bibliography"/>
    <w:basedOn w:val="Normal"/>
    <w:next w:val="Normal"/>
    <w:uiPriority w:val="37"/>
    <w:semiHidden/>
    <w:unhideWhenUsed/>
    <w:rsid w:val="00F33B83"/>
  </w:style>
  <w:style w:type="paragraph" w:styleId="TOCHeading">
    <w:name w:val="TOC Heading"/>
    <w:basedOn w:val="Heading1"/>
    <w:next w:val="Normal"/>
    <w:uiPriority w:val="39"/>
    <w:semiHidden/>
    <w:unhideWhenUsed/>
    <w:qFormat/>
    <w:rsid w:val="00F33B83"/>
    <w:pPr>
      <w:outlineLvl w:val="9"/>
    </w:pPr>
    <w:rPr>
      <w:kern w:val="0"/>
      <w:szCs w:val="32"/>
      <w14:ligatures w14:val="none"/>
      <w14:numForm w14:val="default"/>
    </w:rPr>
  </w:style>
  <w:style w:type="paragraph" w:styleId="BlockText">
    <w:name w:val="Block Text"/>
    <w:basedOn w:val="Normal"/>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rsid w:val="00F33B83"/>
    <w:pPr>
      <w:spacing w:after="120"/>
    </w:pPr>
  </w:style>
  <w:style w:type="character" w:customStyle="1" w:styleId="BodyTextChar">
    <w:name w:val="Body Text Char"/>
    <w:basedOn w:val="DefaultParagraphFont"/>
    <w:link w:val="BodyText"/>
    <w:uiPriority w:val="99"/>
    <w:semiHidden/>
    <w:rsid w:val="00F33B83"/>
  </w:style>
  <w:style w:type="paragraph" w:styleId="BodyText2">
    <w:name w:val="Body Text 2"/>
    <w:basedOn w:val="Normal"/>
    <w:link w:val="BodyText2Char"/>
    <w:uiPriority w:val="99"/>
    <w:semiHidden/>
    <w:unhideWhenUsed/>
    <w:rsid w:val="00F33B83"/>
    <w:pPr>
      <w:spacing w:after="120" w:line="480" w:lineRule="auto"/>
    </w:pPr>
  </w:style>
  <w:style w:type="character" w:customStyle="1" w:styleId="BodyText2Char">
    <w:name w:val="Body Text 2 Char"/>
    <w:basedOn w:val="DefaultParagraphFont"/>
    <w:link w:val="BodyText2"/>
    <w:uiPriority w:val="99"/>
    <w:semiHidden/>
    <w:rsid w:val="00F33B83"/>
  </w:style>
  <w:style w:type="paragraph" w:styleId="BodyText3">
    <w:name w:val="Body Text 3"/>
    <w:basedOn w:val="Normal"/>
    <w:link w:val="BodyText3Char"/>
    <w:uiPriority w:val="99"/>
    <w:semiHidden/>
    <w:unhideWhenUsed/>
    <w:rsid w:val="00F33B83"/>
    <w:pPr>
      <w:spacing w:after="120"/>
    </w:pPr>
    <w:rPr>
      <w:szCs w:val="16"/>
    </w:rPr>
  </w:style>
  <w:style w:type="character" w:customStyle="1" w:styleId="BodyText3Char">
    <w:name w:val="Body Text 3 Char"/>
    <w:basedOn w:val="DefaultParagraphFont"/>
    <w:link w:val="BodyText3"/>
    <w:uiPriority w:val="99"/>
    <w:semiHidden/>
    <w:rsid w:val="00F33B83"/>
    <w:rPr>
      <w:szCs w:val="16"/>
    </w:rPr>
  </w:style>
  <w:style w:type="paragraph" w:styleId="BodyTextFirstIndent">
    <w:name w:val="Body Text First Indent"/>
    <w:basedOn w:val="BodyText"/>
    <w:link w:val="BodyTextFirstIndentChar"/>
    <w:uiPriority w:val="99"/>
    <w:semiHidden/>
    <w:unhideWhenUsed/>
    <w:rsid w:val="00F33B83"/>
    <w:pPr>
      <w:spacing w:after="0"/>
      <w:ind w:firstLine="360"/>
    </w:pPr>
  </w:style>
  <w:style w:type="character" w:customStyle="1" w:styleId="BodyTextFirstIndentChar">
    <w:name w:val="Body Text First Indent Char"/>
    <w:basedOn w:val="BodyTextChar"/>
    <w:link w:val="BodyTextFirstIndent"/>
    <w:uiPriority w:val="99"/>
    <w:semiHidden/>
    <w:rsid w:val="00F33B83"/>
  </w:style>
  <w:style w:type="paragraph" w:styleId="BodyTextIndent">
    <w:name w:val="Body Text Indent"/>
    <w:basedOn w:val="Normal"/>
    <w:link w:val="BodyTextIndentChar"/>
    <w:uiPriority w:val="99"/>
    <w:semiHidden/>
    <w:unhideWhenUsed/>
    <w:rsid w:val="00F33B83"/>
    <w:pPr>
      <w:spacing w:after="120"/>
      <w:ind w:left="360"/>
    </w:pPr>
  </w:style>
  <w:style w:type="character" w:customStyle="1" w:styleId="BodyTextIndentChar">
    <w:name w:val="Body Text Indent Char"/>
    <w:basedOn w:val="DefaultParagraphFont"/>
    <w:link w:val="BodyTextIndent"/>
    <w:uiPriority w:val="99"/>
    <w:semiHidden/>
    <w:rsid w:val="00F33B83"/>
  </w:style>
  <w:style w:type="paragraph" w:styleId="BodyTextFirstIndent2">
    <w:name w:val="Body Text First Indent 2"/>
    <w:basedOn w:val="BodyTextIndent"/>
    <w:link w:val="BodyTextFirstIndent2Char"/>
    <w:uiPriority w:val="99"/>
    <w:semiHidden/>
    <w:unhideWhenUsed/>
    <w:rsid w:val="00F33B83"/>
    <w:pPr>
      <w:spacing w:after="0"/>
      <w:ind w:firstLine="360"/>
    </w:pPr>
  </w:style>
  <w:style w:type="character" w:customStyle="1" w:styleId="BodyTextFirstIndent2Char">
    <w:name w:val="Body Text First Indent 2 Char"/>
    <w:basedOn w:val="BodyTextIndentChar"/>
    <w:link w:val="BodyTextFirstIndent2"/>
    <w:uiPriority w:val="99"/>
    <w:semiHidden/>
    <w:rsid w:val="00F33B83"/>
  </w:style>
  <w:style w:type="paragraph" w:styleId="BodyTextIndent2">
    <w:name w:val="Body Text Indent 2"/>
    <w:basedOn w:val="Normal"/>
    <w:link w:val="BodyTextIndent2Char"/>
    <w:uiPriority w:val="99"/>
    <w:semiHidden/>
    <w:unhideWhenUsed/>
    <w:rsid w:val="00F33B83"/>
    <w:pPr>
      <w:spacing w:after="120" w:line="480" w:lineRule="auto"/>
      <w:ind w:left="360"/>
    </w:pPr>
  </w:style>
  <w:style w:type="character" w:customStyle="1" w:styleId="BodyTextIndent2Char">
    <w:name w:val="Body Text Indent 2 Char"/>
    <w:basedOn w:val="DefaultParagraphFont"/>
    <w:link w:val="BodyTextIndent2"/>
    <w:uiPriority w:val="99"/>
    <w:semiHidden/>
    <w:rsid w:val="00F33B83"/>
  </w:style>
  <w:style w:type="paragraph" w:styleId="BodyTextIndent3">
    <w:name w:val="Body Text Indent 3"/>
    <w:basedOn w:val="Normal"/>
    <w:link w:val="BodyTextIndent3Char"/>
    <w:uiPriority w:val="99"/>
    <w:semiHidden/>
    <w:unhideWhenUsed/>
    <w:rsid w:val="00F33B83"/>
    <w:pPr>
      <w:spacing w:after="120"/>
      <w:ind w:left="360"/>
    </w:pPr>
    <w:rPr>
      <w:szCs w:val="16"/>
    </w:rPr>
  </w:style>
  <w:style w:type="character" w:customStyle="1" w:styleId="BodyTextIndent3Char">
    <w:name w:val="Body Text Indent 3 Char"/>
    <w:basedOn w:val="DefaultParagraphFont"/>
    <w:link w:val="BodyTextIndent3"/>
    <w:uiPriority w:val="99"/>
    <w:semiHidden/>
    <w:rsid w:val="00F33B83"/>
    <w:rPr>
      <w:szCs w:val="16"/>
    </w:rPr>
  </w:style>
  <w:style w:type="character" w:styleId="BookTitle">
    <w:name w:val="Book Title"/>
    <w:basedOn w:val="DefaultParagraphFont"/>
    <w:uiPriority w:val="33"/>
    <w:semiHidden/>
    <w:unhideWhenUsed/>
    <w:qFormat/>
    <w:rsid w:val="00594254"/>
    <w:rPr>
      <w:b/>
      <w:bCs/>
      <w:i/>
      <w:iCs/>
      <w:spacing w:val="0"/>
    </w:rPr>
  </w:style>
  <w:style w:type="paragraph" w:styleId="Caption">
    <w:name w:val="caption"/>
    <w:basedOn w:val="Normal"/>
    <w:next w:val="Normal"/>
    <w:uiPriority w:val="35"/>
    <w:semiHidden/>
    <w:unhideWhenUsed/>
    <w:qFormat/>
    <w:rsid w:val="00F33B83"/>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rsid w:val="00F33B83"/>
    <w:pPr>
      <w:spacing w:before="0" w:line="240" w:lineRule="auto"/>
      <w:ind w:left="4320"/>
    </w:pPr>
  </w:style>
  <w:style w:type="character" w:customStyle="1" w:styleId="ClosingChar">
    <w:name w:val="Closing Char"/>
    <w:basedOn w:val="DefaultParagraphFont"/>
    <w:link w:val="Closing"/>
    <w:uiPriority w:val="99"/>
    <w:semiHidden/>
    <w:rsid w:val="00F33B83"/>
  </w:style>
  <w:style w:type="table" w:styleId="ColorfulGrid">
    <w:name w:val="Colorful Grid"/>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F33B83"/>
  </w:style>
  <w:style w:type="character" w:customStyle="1" w:styleId="DateChar">
    <w:name w:val="Date Char"/>
    <w:basedOn w:val="DefaultParagraphFont"/>
    <w:link w:val="Date"/>
    <w:uiPriority w:val="99"/>
    <w:semiHidden/>
    <w:rsid w:val="00F33B83"/>
  </w:style>
  <w:style w:type="paragraph" w:styleId="DocumentMap">
    <w:name w:val="Document Map"/>
    <w:basedOn w:val="Normal"/>
    <w:link w:val="DocumentMapChar"/>
    <w:uiPriority w:val="99"/>
    <w:semiHidden/>
    <w:unhideWhenUsed/>
    <w:rsid w:val="00F33B83"/>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F33B83"/>
    <w:rPr>
      <w:rFonts w:ascii="Segoe UI" w:hAnsi="Segoe UI" w:cs="Segoe UI"/>
      <w:szCs w:val="16"/>
    </w:rPr>
  </w:style>
  <w:style w:type="paragraph" w:styleId="E-mailSignature">
    <w:name w:val="E-mail Signature"/>
    <w:basedOn w:val="Normal"/>
    <w:link w:val="E-mailSignatureChar"/>
    <w:uiPriority w:val="99"/>
    <w:semiHidden/>
    <w:unhideWhenUsed/>
    <w:rsid w:val="00F33B83"/>
    <w:pPr>
      <w:spacing w:before="0" w:line="240" w:lineRule="auto"/>
    </w:pPr>
  </w:style>
  <w:style w:type="character" w:customStyle="1" w:styleId="E-mailSignatureChar">
    <w:name w:val="E-mail Signature Char"/>
    <w:basedOn w:val="DefaultParagraphFont"/>
    <w:link w:val="E-mailSignature"/>
    <w:uiPriority w:val="99"/>
    <w:semiHidden/>
    <w:rsid w:val="00F33B83"/>
  </w:style>
  <w:style w:type="character" w:styleId="EndnoteReference">
    <w:name w:val="endnote reference"/>
    <w:basedOn w:val="DefaultParagraphFont"/>
    <w:uiPriority w:val="99"/>
    <w:semiHidden/>
    <w:unhideWhenUsed/>
    <w:rsid w:val="00F33B83"/>
    <w:rPr>
      <w:vertAlign w:val="superscript"/>
    </w:rPr>
  </w:style>
  <w:style w:type="paragraph" w:styleId="EndnoteText">
    <w:name w:val="endnote text"/>
    <w:basedOn w:val="Normal"/>
    <w:link w:val="EndnoteTextChar"/>
    <w:uiPriority w:val="99"/>
    <w:semiHidden/>
    <w:unhideWhenUsed/>
    <w:rsid w:val="00F33B83"/>
    <w:pPr>
      <w:spacing w:before="0" w:line="240" w:lineRule="auto"/>
    </w:pPr>
    <w:rPr>
      <w:szCs w:val="20"/>
    </w:rPr>
  </w:style>
  <w:style w:type="character" w:customStyle="1" w:styleId="EndnoteTextChar">
    <w:name w:val="Endnote Text Char"/>
    <w:basedOn w:val="DefaultParagraphFont"/>
    <w:link w:val="EndnoteText"/>
    <w:uiPriority w:val="99"/>
    <w:semiHidden/>
    <w:rsid w:val="00F33B83"/>
    <w:rPr>
      <w:szCs w:val="20"/>
    </w:rPr>
  </w:style>
  <w:style w:type="paragraph" w:styleId="EnvelopeAddress">
    <w:name w:val="envelope address"/>
    <w:basedOn w:val="Normal"/>
    <w:uiPriority w:val="99"/>
    <w:semiHidden/>
    <w:unhideWhenUsed/>
    <w:rsid w:val="00F33B83"/>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33B83"/>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sid w:val="00F33B83"/>
    <w:rPr>
      <w:vertAlign w:val="superscript"/>
    </w:rPr>
  </w:style>
  <w:style w:type="paragraph" w:styleId="FootnoteText">
    <w:name w:val="footnote text"/>
    <w:basedOn w:val="Normal"/>
    <w:link w:val="FootnoteTextChar"/>
    <w:uiPriority w:val="99"/>
    <w:semiHidden/>
    <w:unhideWhenUsed/>
    <w:rsid w:val="00F33B83"/>
    <w:pPr>
      <w:spacing w:before="0" w:line="240" w:lineRule="auto"/>
    </w:pPr>
    <w:rPr>
      <w:szCs w:val="20"/>
    </w:rPr>
  </w:style>
  <w:style w:type="character" w:customStyle="1" w:styleId="FootnoteTextChar">
    <w:name w:val="Footnote Text Char"/>
    <w:basedOn w:val="DefaultParagraphFont"/>
    <w:link w:val="FootnoteText"/>
    <w:uiPriority w:val="99"/>
    <w:semiHidden/>
    <w:rsid w:val="00F33B83"/>
    <w:rPr>
      <w:szCs w:val="20"/>
    </w:rPr>
  </w:style>
  <w:style w:type="table" w:styleId="GridTable1Light-Accent2">
    <w:name w:val="Grid Table 1 Light Accent 2"/>
    <w:basedOn w:val="TableNormal"/>
    <w:uiPriority w:val="46"/>
    <w:rsid w:val="00F33B83"/>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33B8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33B8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33B83"/>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F33B83"/>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F33B83"/>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rsid w:val="00F33B8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F33B8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F33B83"/>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rsid w:val="00F33B8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6"/>
    <w:semiHidden/>
    <w:rsid w:val="00F33B8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6"/>
    <w:semiHidden/>
    <w:rsid w:val="00487996"/>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6"/>
    <w:semiHidden/>
    <w:rsid w:val="00487996"/>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6"/>
    <w:semiHidden/>
    <w:rsid w:val="00487996"/>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6"/>
    <w:semiHidden/>
    <w:rsid w:val="00F33B8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6"/>
    <w:semiHidden/>
    <w:rsid w:val="00F33B8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6"/>
    <w:semiHidden/>
    <w:rsid w:val="00F33B8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F33B83"/>
  </w:style>
  <w:style w:type="paragraph" w:styleId="HTMLAddress">
    <w:name w:val="HTML Address"/>
    <w:basedOn w:val="Normal"/>
    <w:link w:val="HTMLAddressChar"/>
    <w:uiPriority w:val="99"/>
    <w:semiHidden/>
    <w:unhideWhenUsed/>
    <w:rsid w:val="00F33B83"/>
    <w:pPr>
      <w:spacing w:before="0" w:line="240" w:lineRule="auto"/>
    </w:pPr>
    <w:rPr>
      <w:i/>
      <w:iCs/>
    </w:rPr>
  </w:style>
  <w:style w:type="character" w:customStyle="1" w:styleId="HTMLAddressChar">
    <w:name w:val="HTML Address Char"/>
    <w:basedOn w:val="DefaultParagraphFont"/>
    <w:link w:val="HTMLAddress"/>
    <w:uiPriority w:val="99"/>
    <w:semiHidden/>
    <w:rsid w:val="00F33B83"/>
    <w:rPr>
      <w:i/>
      <w:iCs/>
    </w:rPr>
  </w:style>
  <w:style w:type="character" w:styleId="HTMLCite">
    <w:name w:val="HTML Cite"/>
    <w:basedOn w:val="DefaultParagraphFont"/>
    <w:uiPriority w:val="99"/>
    <w:semiHidden/>
    <w:unhideWhenUsed/>
    <w:rsid w:val="00F33B83"/>
    <w:rPr>
      <w:i/>
      <w:iCs/>
    </w:rPr>
  </w:style>
  <w:style w:type="character" w:styleId="HTMLCode">
    <w:name w:val="HTML Code"/>
    <w:basedOn w:val="DefaultParagraphFont"/>
    <w:uiPriority w:val="99"/>
    <w:semiHidden/>
    <w:unhideWhenUsed/>
    <w:rsid w:val="00F33B83"/>
    <w:rPr>
      <w:rFonts w:ascii="Consolas" w:hAnsi="Consolas"/>
      <w:sz w:val="22"/>
      <w:szCs w:val="20"/>
    </w:rPr>
  </w:style>
  <w:style w:type="character" w:styleId="HTMLDefinition">
    <w:name w:val="HTML Definition"/>
    <w:basedOn w:val="DefaultParagraphFont"/>
    <w:uiPriority w:val="99"/>
    <w:semiHidden/>
    <w:unhideWhenUsed/>
    <w:rsid w:val="00F33B83"/>
    <w:rPr>
      <w:i/>
      <w:iCs/>
    </w:rPr>
  </w:style>
  <w:style w:type="character" w:styleId="HTMLKeyboard">
    <w:name w:val="HTML Keyboard"/>
    <w:basedOn w:val="DefaultParagraphFont"/>
    <w:uiPriority w:val="99"/>
    <w:semiHidden/>
    <w:unhideWhenUsed/>
    <w:rsid w:val="00F33B83"/>
    <w:rPr>
      <w:rFonts w:ascii="Consolas" w:hAnsi="Consolas"/>
      <w:sz w:val="22"/>
      <w:szCs w:val="20"/>
    </w:rPr>
  </w:style>
  <w:style w:type="paragraph" w:styleId="HTMLPreformatted">
    <w:name w:val="HTML Preformatted"/>
    <w:basedOn w:val="Normal"/>
    <w:link w:val="HTMLPreformattedChar"/>
    <w:uiPriority w:val="99"/>
    <w:semiHidden/>
    <w:unhideWhenUsed/>
    <w:rsid w:val="00F33B83"/>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F33B83"/>
    <w:rPr>
      <w:rFonts w:ascii="Consolas" w:hAnsi="Consolas"/>
      <w:szCs w:val="20"/>
    </w:rPr>
  </w:style>
  <w:style w:type="character" w:styleId="HTMLSample">
    <w:name w:val="HTML Sample"/>
    <w:basedOn w:val="DefaultParagraphFont"/>
    <w:uiPriority w:val="99"/>
    <w:semiHidden/>
    <w:unhideWhenUsed/>
    <w:rsid w:val="00F33B83"/>
    <w:rPr>
      <w:rFonts w:ascii="Consolas" w:hAnsi="Consolas"/>
      <w:sz w:val="24"/>
      <w:szCs w:val="24"/>
    </w:rPr>
  </w:style>
  <w:style w:type="character" w:styleId="HTMLTypewriter">
    <w:name w:val="HTML Typewriter"/>
    <w:basedOn w:val="DefaultParagraphFont"/>
    <w:uiPriority w:val="99"/>
    <w:semiHidden/>
    <w:unhideWhenUsed/>
    <w:rsid w:val="00F33B83"/>
    <w:rPr>
      <w:rFonts w:ascii="Consolas" w:hAnsi="Consolas"/>
      <w:sz w:val="22"/>
      <w:szCs w:val="20"/>
    </w:rPr>
  </w:style>
  <w:style w:type="character" w:styleId="HTMLVariable">
    <w:name w:val="HTML Variable"/>
    <w:basedOn w:val="DefaultParagraphFont"/>
    <w:uiPriority w:val="99"/>
    <w:semiHidden/>
    <w:unhideWhenUsed/>
    <w:rsid w:val="00F33B83"/>
    <w:rPr>
      <w:i/>
      <w:iCs/>
    </w:rPr>
  </w:style>
  <w:style w:type="paragraph" w:styleId="Index1">
    <w:name w:val="index 1"/>
    <w:basedOn w:val="Normal"/>
    <w:next w:val="Normal"/>
    <w:autoRedefine/>
    <w:uiPriority w:val="99"/>
    <w:semiHidden/>
    <w:unhideWhenUsed/>
    <w:rsid w:val="00F33B83"/>
    <w:pPr>
      <w:spacing w:before="0" w:line="240" w:lineRule="auto"/>
      <w:ind w:left="220" w:hanging="220"/>
    </w:pPr>
  </w:style>
  <w:style w:type="paragraph" w:styleId="Index2">
    <w:name w:val="index 2"/>
    <w:basedOn w:val="Normal"/>
    <w:next w:val="Normal"/>
    <w:autoRedefine/>
    <w:uiPriority w:val="99"/>
    <w:semiHidden/>
    <w:unhideWhenUsed/>
    <w:rsid w:val="00F33B83"/>
    <w:pPr>
      <w:spacing w:before="0" w:line="240" w:lineRule="auto"/>
      <w:ind w:left="440" w:hanging="220"/>
    </w:pPr>
  </w:style>
  <w:style w:type="paragraph" w:styleId="Index3">
    <w:name w:val="index 3"/>
    <w:basedOn w:val="Normal"/>
    <w:next w:val="Normal"/>
    <w:autoRedefine/>
    <w:uiPriority w:val="99"/>
    <w:semiHidden/>
    <w:unhideWhenUsed/>
    <w:rsid w:val="00F33B83"/>
    <w:pPr>
      <w:spacing w:before="0" w:line="240" w:lineRule="auto"/>
      <w:ind w:left="660" w:hanging="220"/>
    </w:pPr>
  </w:style>
  <w:style w:type="paragraph" w:styleId="Index4">
    <w:name w:val="index 4"/>
    <w:basedOn w:val="Normal"/>
    <w:next w:val="Normal"/>
    <w:autoRedefine/>
    <w:uiPriority w:val="99"/>
    <w:semiHidden/>
    <w:unhideWhenUsed/>
    <w:rsid w:val="00F33B83"/>
    <w:pPr>
      <w:spacing w:before="0" w:line="240" w:lineRule="auto"/>
      <w:ind w:left="880" w:hanging="220"/>
    </w:pPr>
  </w:style>
  <w:style w:type="paragraph" w:styleId="Index5">
    <w:name w:val="index 5"/>
    <w:basedOn w:val="Normal"/>
    <w:next w:val="Normal"/>
    <w:autoRedefine/>
    <w:uiPriority w:val="99"/>
    <w:semiHidden/>
    <w:unhideWhenUsed/>
    <w:rsid w:val="00F33B83"/>
    <w:pPr>
      <w:spacing w:before="0" w:line="240" w:lineRule="auto"/>
      <w:ind w:left="1100" w:hanging="220"/>
    </w:pPr>
  </w:style>
  <w:style w:type="paragraph" w:styleId="Index6">
    <w:name w:val="index 6"/>
    <w:basedOn w:val="Normal"/>
    <w:next w:val="Normal"/>
    <w:autoRedefine/>
    <w:uiPriority w:val="99"/>
    <w:semiHidden/>
    <w:unhideWhenUsed/>
    <w:rsid w:val="00F33B83"/>
    <w:pPr>
      <w:spacing w:before="0" w:line="240" w:lineRule="auto"/>
      <w:ind w:left="1320" w:hanging="220"/>
    </w:pPr>
  </w:style>
  <w:style w:type="paragraph" w:styleId="Index7">
    <w:name w:val="index 7"/>
    <w:basedOn w:val="Normal"/>
    <w:next w:val="Normal"/>
    <w:autoRedefine/>
    <w:uiPriority w:val="99"/>
    <w:semiHidden/>
    <w:unhideWhenUsed/>
    <w:rsid w:val="00F33B83"/>
    <w:pPr>
      <w:spacing w:before="0" w:line="240" w:lineRule="auto"/>
      <w:ind w:left="1540" w:hanging="220"/>
    </w:pPr>
  </w:style>
  <w:style w:type="paragraph" w:styleId="Index8">
    <w:name w:val="index 8"/>
    <w:basedOn w:val="Normal"/>
    <w:next w:val="Normal"/>
    <w:autoRedefine/>
    <w:uiPriority w:val="99"/>
    <w:semiHidden/>
    <w:unhideWhenUsed/>
    <w:rsid w:val="00F33B83"/>
    <w:pPr>
      <w:spacing w:before="0" w:line="240" w:lineRule="auto"/>
      <w:ind w:left="1760" w:hanging="220"/>
    </w:pPr>
  </w:style>
  <w:style w:type="paragraph" w:styleId="Index9">
    <w:name w:val="index 9"/>
    <w:basedOn w:val="Normal"/>
    <w:next w:val="Normal"/>
    <w:autoRedefine/>
    <w:uiPriority w:val="99"/>
    <w:semiHidden/>
    <w:unhideWhenUsed/>
    <w:rsid w:val="00F33B83"/>
    <w:pPr>
      <w:spacing w:before="0" w:line="240" w:lineRule="auto"/>
      <w:ind w:left="1980" w:hanging="220"/>
    </w:pPr>
  </w:style>
  <w:style w:type="paragraph" w:styleId="IndexHeading">
    <w:name w:val="index heading"/>
    <w:basedOn w:val="Normal"/>
    <w:next w:val="Index1"/>
    <w:uiPriority w:val="99"/>
    <w:semiHidden/>
    <w:unhideWhenUsed/>
    <w:rsid w:val="00F33B83"/>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94254"/>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594254"/>
    <w:rPr>
      <w:i/>
      <w:iCs/>
      <w:color w:val="1F4E79" w:themeColor="accent1" w:themeShade="80"/>
    </w:rPr>
  </w:style>
  <w:style w:type="character" w:styleId="IntenseReference">
    <w:name w:val="Intense Reference"/>
    <w:basedOn w:val="DefaultParagraphFont"/>
    <w:uiPriority w:val="32"/>
    <w:semiHidden/>
    <w:unhideWhenUsed/>
    <w:qFormat/>
    <w:rsid w:val="00594254"/>
    <w:rPr>
      <w:b/>
      <w:bCs/>
      <w:caps w:val="0"/>
      <w:smallCaps/>
      <w:color w:val="1F4E79" w:themeColor="accent1" w:themeShade="80"/>
      <w:spacing w:val="0"/>
    </w:rPr>
  </w:style>
  <w:style w:type="table" w:styleId="LightGrid">
    <w:name w:val="Light Grid"/>
    <w:basedOn w:val="TableNormal"/>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F33B83"/>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F33B83"/>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rsid w:val="00F33B83"/>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F33B83"/>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F33B83"/>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rsid w:val="00F33B83"/>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F33B83"/>
  </w:style>
  <w:style w:type="paragraph" w:styleId="List">
    <w:name w:val="List"/>
    <w:basedOn w:val="Normal"/>
    <w:uiPriority w:val="99"/>
    <w:semiHidden/>
    <w:unhideWhenUsed/>
    <w:rsid w:val="00F33B83"/>
    <w:pPr>
      <w:ind w:left="360" w:hanging="360"/>
      <w:contextualSpacing/>
    </w:pPr>
  </w:style>
  <w:style w:type="paragraph" w:styleId="List2">
    <w:name w:val="List 2"/>
    <w:basedOn w:val="Normal"/>
    <w:uiPriority w:val="99"/>
    <w:semiHidden/>
    <w:unhideWhenUsed/>
    <w:rsid w:val="00F33B83"/>
    <w:pPr>
      <w:ind w:left="720" w:hanging="360"/>
      <w:contextualSpacing/>
    </w:pPr>
  </w:style>
  <w:style w:type="paragraph" w:styleId="List3">
    <w:name w:val="List 3"/>
    <w:basedOn w:val="Normal"/>
    <w:uiPriority w:val="99"/>
    <w:semiHidden/>
    <w:unhideWhenUsed/>
    <w:rsid w:val="00F33B83"/>
    <w:pPr>
      <w:ind w:left="1080" w:hanging="360"/>
      <w:contextualSpacing/>
    </w:pPr>
  </w:style>
  <w:style w:type="paragraph" w:styleId="List4">
    <w:name w:val="List 4"/>
    <w:basedOn w:val="Normal"/>
    <w:uiPriority w:val="99"/>
    <w:semiHidden/>
    <w:unhideWhenUsed/>
    <w:rsid w:val="00F33B83"/>
    <w:pPr>
      <w:ind w:left="1440" w:hanging="360"/>
      <w:contextualSpacing/>
    </w:pPr>
  </w:style>
  <w:style w:type="paragraph" w:styleId="List5">
    <w:name w:val="List 5"/>
    <w:basedOn w:val="Normal"/>
    <w:uiPriority w:val="99"/>
    <w:semiHidden/>
    <w:unhideWhenUsed/>
    <w:rsid w:val="00F33B83"/>
    <w:pPr>
      <w:ind w:left="1800" w:hanging="360"/>
      <w:contextualSpacing/>
    </w:pPr>
  </w:style>
  <w:style w:type="paragraph" w:styleId="ListBullet2">
    <w:name w:val="List Bullet 2"/>
    <w:basedOn w:val="Normal"/>
    <w:uiPriority w:val="99"/>
    <w:semiHidden/>
    <w:unhideWhenUsed/>
    <w:rsid w:val="00F33B83"/>
    <w:pPr>
      <w:numPr>
        <w:numId w:val="11"/>
      </w:numPr>
      <w:contextualSpacing/>
    </w:pPr>
  </w:style>
  <w:style w:type="paragraph" w:styleId="ListBullet3">
    <w:name w:val="List Bullet 3"/>
    <w:basedOn w:val="Normal"/>
    <w:uiPriority w:val="99"/>
    <w:semiHidden/>
    <w:unhideWhenUsed/>
    <w:rsid w:val="00F33B83"/>
    <w:pPr>
      <w:numPr>
        <w:numId w:val="12"/>
      </w:numPr>
      <w:contextualSpacing/>
    </w:pPr>
  </w:style>
  <w:style w:type="paragraph" w:styleId="ListBullet4">
    <w:name w:val="List Bullet 4"/>
    <w:basedOn w:val="Normal"/>
    <w:uiPriority w:val="99"/>
    <w:semiHidden/>
    <w:unhideWhenUsed/>
    <w:rsid w:val="00F33B83"/>
    <w:pPr>
      <w:numPr>
        <w:numId w:val="13"/>
      </w:numPr>
      <w:contextualSpacing/>
    </w:pPr>
  </w:style>
  <w:style w:type="paragraph" w:styleId="ListBullet5">
    <w:name w:val="List Bullet 5"/>
    <w:basedOn w:val="Normal"/>
    <w:uiPriority w:val="99"/>
    <w:semiHidden/>
    <w:unhideWhenUsed/>
    <w:rsid w:val="00F33B83"/>
    <w:pPr>
      <w:numPr>
        <w:numId w:val="14"/>
      </w:numPr>
      <w:contextualSpacing/>
    </w:pPr>
  </w:style>
  <w:style w:type="paragraph" w:styleId="ListContinue">
    <w:name w:val="List Continue"/>
    <w:basedOn w:val="Normal"/>
    <w:uiPriority w:val="99"/>
    <w:semiHidden/>
    <w:unhideWhenUsed/>
    <w:rsid w:val="00F33B83"/>
    <w:pPr>
      <w:spacing w:after="120"/>
      <w:ind w:left="360"/>
      <w:contextualSpacing/>
    </w:pPr>
  </w:style>
  <w:style w:type="paragraph" w:styleId="ListContinue2">
    <w:name w:val="List Continue 2"/>
    <w:basedOn w:val="Normal"/>
    <w:uiPriority w:val="99"/>
    <w:semiHidden/>
    <w:unhideWhenUsed/>
    <w:rsid w:val="00F33B83"/>
    <w:pPr>
      <w:spacing w:after="120"/>
      <w:ind w:left="720"/>
      <w:contextualSpacing/>
    </w:pPr>
  </w:style>
  <w:style w:type="paragraph" w:styleId="ListContinue3">
    <w:name w:val="List Continue 3"/>
    <w:basedOn w:val="Normal"/>
    <w:uiPriority w:val="99"/>
    <w:semiHidden/>
    <w:unhideWhenUsed/>
    <w:rsid w:val="00F33B83"/>
    <w:pPr>
      <w:spacing w:after="120"/>
      <w:ind w:left="1080"/>
      <w:contextualSpacing/>
    </w:pPr>
  </w:style>
  <w:style w:type="paragraph" w:styleId="ListContinue4">
    <w:name w:val="List Continue 4"/>
    <w:basedOn w:val="Normal"/>
    <w:uiPriority w:val="99"/>
    <w:semiHidden/>
    <w:unhideWhenUsed/>
    <w:rsid w:val="00F33B83"/>
    <w:pPr>
      <w:spacing w:after="120"/>
      <w:ind w:left="1440"/>
      <w:contextualSpacing/>
    </w:pPr>
  </w:style>
  <w:style w:type="paragraph" w:styleId="ListContinue5">
    <w:name w:val="List Continue 5"/>
    <w:basedOn w:val="Normal"/>
    <w:uiPriority w:val="99"/>
    <w:semiHidden/>
    <w:unhideWhenUsed/>
    <w:rsid w:val="00F33B83"/>
    <w:pPr>
      <w:spacing w:after="120"/>
      <w:ind w:left="1800"/>
      <w:contextualSpacing/>
    </w:pPr>
  </w:style>
  <w:style w:type="paragraph" w:styleId="ListNumber2">
    <w:name w:val="List Number 2"/>
    <w:basedOn w:val="Normal"/>
    <w:uiPriority w:val="99"/>
    <w:semiHidden/>
    <w:unhideWhenUsed/>
    <w:rsid w:val="00F33B83"/>
    <w:pPr>
      <w:numPr>
        <w:numId w:val="15"/>
      </w:numPr>
      <w:contextualSpacing/>
    </w:pPr>
  </w:style>
  <w:style w:type="paragraph" w:styleId="ListNumber3">
    <w:name w:val="List Number 3"/>
    <w:basedOn w:val="Normal"/>
    <w:uiPriority w:val="99"/>
    <w:semiHidden/>
    <w:unhideWhenUsed/>
    <w:rsid w:val="00F33B83"/>
    <w:pPr>
      <w:numPr>
        <w:numId w:val="16"/>
      </w:numPr>
      <w:contextualSpacing/>
    </w:pPr>
  </w:style>
  <w:style w:type="paragraph" w:styleId="ListNumber4">
    <w:name w:val="List Number 4"/>
    <w:basedOn w:val="Normal"/>
    <w:uiPriority w:val="99"/>
    <w:semiHidden/>
    <w:unhideWhenUsed/>
    <w:rsid w:val="00F33B83"/>
    <w:pPr>
      <w:numPr>
        <w:numId w:val="17"/>
      </w:numPr>
      <w:contextualSpacing/>
    </w:pPr>
  </w:style>
  <w:style w:type="paragraph" w:styleId="ListNumber5">
    <w:name w:val="List Number 5"/>
    <w:basedOn w:val="Normal"/>
    <w:uiPriority w:val="99"/>
    <w:semiHidden/>
    <w:unhideWhenUsed/>
    <w:rsid w:val="00F33B83"/>
    <w:pPr>
      <w:numPr>
        <w:numId w:val="18"/>
      </w:numPr>
      <w:contextualSpacing/>
    </w:pPr>
  </w:style>
  <w:style w:type="paragraph" w:styleId="ListParagraph">
    <w:name w:val="List Paragraph"/>
    <w:basedOn w:val="Normal"/>
    <w:uiPriority w:val="34"/>
    <w:semiHidden/>
    <w:unhideWhenUsed/>
    <w:qFormat/>
    <w:rsid w:val="00F33B83"/>
    <w:pPr>
      <w:ind w:left="720"/>
      <w:contextualSpacing/>
    </w:pPr>
  </w:style>
  <w:style w:type="table" w:styleId="ListTable1Light">
    <w:name w:val="List Table 1 Light"/>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F33B83"/>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F33B83"/>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rsid w:val="00F33B8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F33B8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F33B83"/>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rsid w:val="00F33B8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F33B83"/>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F33B83"/>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rsid w:val="00F33B8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F33B8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F33B83"/>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rsid w:val="00F33B8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33B83"/>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33B83"/>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33B8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33B8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33B83"/>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33B8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33B83"/>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33B83"/>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33B8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33B8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33B83"/>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33B8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F33B83"/>
    <w:rPr>
      <w:rFonts w:ascii="Consolas" w:hAnsi="Consolas"/>
      <w:szCs w:val="20"/>
    </w:rPr>
  </w:style>
  <w:style w:type="table" w:styleId="MediumGrid1">
    <w:name w:val="Medium Grid 1"/>
    <w:basedOn w:val="TableNormal"/>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33B8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rsid w:val="00F33B83"/>
    <w:pPr>
      <w:spacing w:before="0" w:line="240" w:lineRule="auto"/>
    </w:pPr>
  </w:style>
  <w:style w:type="paragraph" w:styleId="NormalIndent">
    <w:name w:val="Normal Indent"/>
    <w:basedOn w:val="Normal"/>
    <w:uiPriority w:val="99"/>
    <w:semiHidden/>
    <w:unhideWhenUsed/>
    <w:rsid w:val="00F33B83"/>
    <w:pPr>
      <w:ind w:left="720"/>
    </w:pPr>
  </w:style>
  <w:style w:type="paragraph" w:styleId="NoteHeading">
    <w:name w:val="Note Heading"/>
    <w:basedOn w:val="Normal"/>
    <w:next w:val="Normal"/>
    <w:link w:val="NoteHeadingChar"/>
    <w:uiPriority w:val="99"/>
    <w:semiHidden/>
    <w:unhideWhenUsed/>
    <w:rsid w:val="00F33B83"/>
    <w:pPr>
      <w:spacing w:before="0" w:line="240" w:lineRule="auto"/>
    </w:pPr>
  </w:style>
  <w:style w:type="character" w:customStyle="1" w:styleId="NoteHeadingChar">
    <w:name w:val="Note Heading Char"/>
    <w:basedOn w:val="DefaultParagraphFont"/>
    <w:link w:val="NoteHeading"/>
    <w:uiPriority w:val="99"/>
    <w:semiHidden/>
    <w:rsid w:val="00F33B83"/>
  </w:style>
  <w:style w:type="character" w:styleId="PageNumber">
    <w:name w:val="page number"/>
    <w:basedOn w:val="DefaultParagraphFont"/>
    <w:uiPriority w:val="99"/>
    <w:semiHidden/>
    <w:unhideWhenUsed/>
    <w:rsid w:val="00F33B83"/>
  </w:style>
  <w:style w:type="character" w:styleId="PlaceholderText">
    <w:name w:val="Placeholder Text"/>
    <w:basedOn w:val="DefaultParagraphFont"/>
    <w:uiPriority w:val="99"/>
    <w:semiHidden/>
    <w:rsid w:val="00487996"/>
    <w:rPr>
      <w:color w:val="595959" w:themeColor="text1" w:themeTint="A6"/>
    </w:rPr>
  </w:style>
  <w:style w:type="table" w:styleId="PlainTable1">
    <w:name w:val="Plain Table 1"/>
    <w:basedOn w:val="TableNormal"/>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F33B83"/>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F33B83"/>
    <w:rPr>
      <w:rFonts w:ascii="Consolas" w:hAnsi="Consolas"/>
      <w:szCs w:val="21"/>
    </w:rPr>
  </w:style>
  <w:style w:type="paragraph" w:styleId="Quote">
    <w:name w:val="Quote"/>
    <w:basedOn w:val="Normal"/>
    <w:next w:val="Normal"/>
    <w:link w:val="QuoteChar"/>
    <w:uiPriority w:val="29"/>
    <w:semiHidden/>
    <w:unhideWhenUsed/>
    <w:qFormat/>
    <w:rsid w:val="00072D2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072D27"/>
    <w:rPr>
      <w:i/>
      <w:iCs/>
      <w:color w:val="404040" w:themeColor="text1" w:themeTint="BF"/>
    </w:rPr>
  </w:style>
  <w:style w:type="paragraph" w:styleId="Salutation">
    <w:name w:val="Salutation"/>
    <w:basedOn w:val="Normal"/>
    <w:next w:val="Normal"/>
    <w:link w:val="SalutationChar"/>
    <w:uiPriority w:val="99"/>
    <w:semiHidden/>
    <w:unhideWhenUsed/>
    <w:rsid w:val="00F33B83"/>
  </w:style>
  <w:style w:type="character" w:customStyle="1" w:styleId="SalutationChar">
    <w:name w:val="Salutation Char"/>
    <w:basedOn w:val="DefaultParagraphFont"/>
    <w:link w:val="Salutation"/>
    <w:uiPriority w:val="99"/>
    <w:semiHidden/>
    <w:rsid w:val="00F33B83"/>
  </w:style>
  <w:style w:type="paragraph" w:styleId="Signature">
    <w:name w:val="Signature"/>
    <w:basedOn w:val="Normal"/>
    <w:link w:val="SignatureChar"/>
    <w:uiPriority w:val="99"/>
    <w:semiHidden/>
    <w:unhideWhenUsed/>
    <w:rsid w:val="00F33B83"/>
    <w:pPr>
      <w:spacing w:before="0" w:line="240" w:lineRule="auto"/>
      <w:ind w:left="4320"/>
    </w:pPr>
  </w:style>
  <w:style w:type="character" w:customStyle="1" w:styleId="SignatureChar">
    <w:name w:val="Signature Char"/>
    <w:basedOn w:val="DefaultParagraphFont"/>
    <w:link w:val="Signature"/>
    <w:uiPriority w:val="99"/>
    <w:semiHidden/>
    <w:rsid w:val="00F33B83"/>
  </w:style>
  <w:style w:type="character" w:styleId="SubtleEmphasis">
    <w:name w:val="Subtle Emphasis"/>
    <w:basedOn w:val="DefaultParagraphFont"/>
    <w:uiPriority w:val="19"/>
    <w:semiHidden/>
    <w:unhideWhenUsed/>
    <w:qFormat/>
    <w:rsid w:val="00F33B83"/>
    <w:rPr>
      <w:i/>
      <w:iCs/>
      <w:color w:val="404040" w:themeColor="text1" w:themeTint="BF"/>
    </w:rPr>
  </w:style>
  <w:style w:type="character" w:styleId="SubtleReference">
    <w:name w:val="Subtle Reference"/>
    <w:basedOn w:val="DefaultParagraphFont"/>
    <w:uiPriority w:val="31"/>
    <w:semiHidden/>
    <w:unhideWhenUsed/>
    <w:qFormat/>
    <w:rsid w:val="00F33B83"/>
    <w:rPr>
      <w:smallCaps/>
      <w:color w:val="5A5A5A" w:themeColor="text1" w:themeTint="A5"/>
    </w:rPr>
  </w:style>
  <w:style w:type="table" w:styleId="Table3Deffects1">
    <w:name w:val="Table 3D effects 1"/>
    <w:basedOn w:val="TableNormal"/>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F33B83"/>
    <w:pPr>
      <w:ind w:left="220" w:hanging="220"/>
    </w:pPr>
  </w:style>
  <w:style w:type="paragraph" w:styleId="TableofFigures">
    <w:name w:val="table of figures"/>
    <w:basedOn w:val="Normal"/>
    <w:next w:val="Normal"/>
    <w:uiPriority w:val="99"/>
    <w:semiHidden/>
    <w:unhideWhenUsed/>
    <w:rsid w:val="00F33B83"/>
  </w:style>
  <w:style w:type="table" w:styleId="TableProfessional">
    <w:name w:val="Table Professional"/>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F33B8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F33B83"/>
    <w:pPr>
      <w:spacing w:after="100"/>
    </w:pPr>
  </w:style>
  <w:style w:type="paragraph" w:styleId="TOC2">
    <w:name w:val="toc 2"/>
    <w:basedOn w:val="Normal"/>
    <w:next w:val="Normal"/>
    <w:autoRedefine/>
    <w:uiPriority w:val="39"/>
    <w:semiHidden/>
    <w:unhideWhenUsed/>
    <w:rsid w:val="00F33B83"/>
    <w:pPr>
      <w:spacing w:after="100"/>
      <w:ind w:left="220"/>
    </w:pPr>
  </w:style>
  <w:style w:type="paragraph" w:styleId="TOC3">
    <w:name w:val="toc 3"/>
    <w:basedOn w:val="Normal"/>
    <w:next w:val="Normal"/>
    <w:autoRedefine/>
    <w:uiPriority w:val="39"/>
    <w:semiHidden/>
    <w:unhideWhenUsed/>
    <w:rsid w:val="00F33B83"/>
    <w:pPr>
      <w:spacing w:after="100"/>
      <w:ind w:left="440"/>
    </w:pPr>
  </w:style>
  <w:style w:type="paragraph" w:styleId="TOC4">
    <w:name w:val="toc 4"/>
    <w:basedOn w:val="Normal"/>
    <w:next w:val="Normal"/>
    <w:autoRedefine/>
    <w:uiPriority w:val="39"/>
    <w:semiHidden/>
    <w:unhideWhenUsed/>
    <w:rsid w:val="00F33B83"/>
    <w:pPr>
      <w:spacing w:after="100"/>
      <w:ind w:left="660"/>
    </w:pPr>
  </w:style>
  <w:style w:type="paragraph" w:styleId="TOC5">
    <w:name w:val="toc 5"/>
    <w:basedOn w:val="Normal"/>
    <w:next w:val="Normal"/>
    <w:autoRedefine/>
    <w:uiPriority w:val="39"/>
    <w:semiHidden/>
    <w:unhideWhenUsed/>
    <w:rsid w:val="00F33B83"/>
    <w:pPr>
      <w:spacing w:after="100"/>
      <w:ind w:left="880"/>
    </w:pPr>
  </w:style>
  <w:style w:type="paragraph" w:styleId="TOC6">
    <w:name w:val="toc 6"/>
    <w:basedOn w:val="Normal"/>
    <w:next w:val="Normal"/>
    <w:autoRedefine/>
    <w:uiPriority w:val="39"/>
    <w:semiHidden/>
    <w:unhideWhenUsed/>
    <w:rsid w:val="00F33B83"/>
    <w:pPr>
      <w:spacing w:after="100"/>
      <w:ind w:left="1100"/>
    </w:pPr>
  </w:style>
  <w:style w:type="paragraph" w:styleId="TOC7">
    <w:name w:val="toc 7"/>
    <w:basedOn w:val="Normal"/>
    <w:next w:val="Normal"/>
    <w:autoRedefine/>
    <w:uiPriority w:val="39"/>
    <w:semiHidden/>
    <w:unhideWhenUsed/>
    <w:rsid w:val="00F33B83"/>
    <w:pPr>
      <w:spacing w:after="100"/>
      <w:ind w:left="1320"/>
    </w:pPr>
  </w:style>
  <w:style w:type="paragraph" w:styleId="TOC8">
    <w:name w:val="toc 8"/>
    <w:basedOn w:val="Normal"/>
    <w:next w:val="Normal"/>
    <w:autoRedefine/>
    <w:uiPriority w:val="39"/>
    <w:semiHidden/>
    <w:unhideWhenUsed/>
    <w:rsid w:val="00F33B83"/>
    <w:pPr>
      <w:spacing w:after="100"/>
      <w:ind w:left="1540"/>
    </w:pPr>
  </w:style>
  <w:style w:type="paragraph" w:styleId="TOC9">
    <w:name w:val="toc 9"/>
    <w:basedOn w:val="Normal"/>
    <w:next w:val="Normal"/>
    <w:autoRedefine/>
    <w:uiPriority w:val="39"/>
    <w:semiHidden/>
    <w:unhideWhenUsed/>
    <w:rsid w:val="00F33B83"/>
    <w:pPr>
      <w:spacing w:after="100"/>
      <w:ind w:left="1760"/>
    </w:pPr>
  </w:style>
  <w:style w:type="character" w:styleId="UnresolvedMention">
    <w:name w:val="Unresolved Mention"/>
    <w:basedOn w:val="DefaultParagraphFont"/>
    <w:uiPriority w:val="99"/>
    <w:semiHidden/>
    <w:unhideWhenUsed/>
    <w:rsid w:val="00FB3B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972116">
      <w:bodyDiv w:val="1"/>
      <w:marLeft w:val="0"/>
      <w:marRight w:val="0"/>
      <w:marTop w:val="0"/>
      <w:marBottom w:val="0"/>
      <w:divBdr>
        <w:top w:val="none" w:sz="0" w:space="0" w:color="auto"/>
        <w:left w:val="none" w:sz="0" w:space="0" w:color="auto"/>
        <w:bottom w:val="none" w:sz="0" w:space="0" w:color="auto"/>
        <w:right w:val="none" w:sz="0" w:space="0" w:color="auto"/>
      </w:divBdr>
    </w:div>
    <w:div w:id="1191918773">
      <w:bodyDiv w:val="1"/>
      <w:marLeft w:val="0"/>
      <w:marRight w:val="0"/>
      <w:marTop w:val="0"/>
      <w:marBottom w:val="0"/>
      <w:divBdr>
        <w:top w:val="none" w:sz="0" w:space="0" w:color="auto"/>
        <w:left w:val="none" w:sz="0" w:space="0" w:color="auto"/>
        <w:bottom w:val="none" w:sz="0" w:space="0" w:color="auto"/>
        <w:right w:val="none" w:sz="0" w:space="0" w:color="auto"/>
      </w:divBdr>
    </w:div>
    <w:div w:id="1455783797">
      <w:bodyDiv w:val="1"/>
      <w:marLeft w:val="0"/>
      <w:marRight w:val="0"/>
      <w:marTop w:val="0"/>
      <w:marBottom w:val="0"/>
      <w:divBdr>
        <w:top w:val="none" w:sz="0" w:space="0" w:color="auto"/>
        <w:left w:val="none" w:sz="0" w:space="0" w:color="auto"/>
        <w:bottom w:val="none" w:sz="0" w:space="0" w:color="auto"/>
        <w:right w:val="none" w:sz="0" w:space="0" w:color="auto"/>
      </w:divBdr>
    </w:div>
    <w:div w:id="1788042916">
      <w:bodyDiv w:val="1"/>
      <w:marLeft w:val="0"/>
      <w:marRight w:val="0"/>
      <w:marTop w:val="0"/>
      <w:marBottom w:val="0"/>
      <w:divBdr>
        <w:top w:val="none" w:sz="0" w:space="0" w:color="auto"/>
        <w:left w:val="none" w:sz="0" w:space="0" w:color="auto"/>
        <w:bottom w:val="none" w:sz="0" w:space="0" w:color="auto"/>
        <w:right w:val="none" w:sz="0" w:space="0" w:color="auto"/>
      </w:divBdr>
    </w:div>
    <w:div w:id="1824272811">
      <w:bodyDiv w:val="1"/>
      <w:marLeft w:val="0"/>
      <w:marRight w:val="0"/>
      <w:marTop w:val="0"/>
      <w:marBottom w:val="0"/>
      <w:divBdr>
        <w:top w:val="none" w:sz="0" w:space="0" w:color="auto"/>
        <w:left w:val="none" w:sz="0" w:space="0" w:color="auto"/>
        <w:bottom w:val="none" w:sz="0" w:space="0" w:color="auto"/>
        <w:right w:val="none" w:sz="0" w:space="0" w:color="auto"/>
      </w:divBdr>
    </w:div>
    <w:div w:id="1884050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kit\AppData\Local\Microsoft\Office\16.0\DTS\en-US%7b5267821C-6F3D-4B92-A4DD-E77BF6170F0F%7d\%7b64FD2F08-2612-46D6-AFBC-5B6FEF54F751%7dtf10002117_win32.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5C4BAFA90E3C34FB3A3EFFE420EC74D" ma:contentTypeVersion="9" ma:contentTypeDescription="Create a new document." ma:contentTypeScope="" ma:versionID="c5821e26852d95cc6b41ca2345176a7b">
  <xsd:schema xmlns:xsd="http://www.w3.org/2001/XMLSchema" xmlns:xs="http://www.w3.org/2001/XMLSchema" xmlns:p="http://schemas.microsoft.com/office/2006/metadata/properties" xmlns:ns3="493ae31b-b571-409d-bb63-f1c0d9bd8a67" xmlns:ns4="63423d54-3d8e-4bf0-8804-833030ab7028" targetNamespace="http://schemas.microsoft.com/office/2006/metadata/properties" ma:root="true" ma:fieldsID="c05988745879538e4139960b4c29ab4d" ns3:_="" ns4:_="">
    <xsd:import namespace="493ae31b-b571-409d-bb63-f1c0d9bd8a67"/>
    <xsd:import namespace="63423d54-3d8e-4bf0-8804-833030ab702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3ae31b-b571-409d-bb63-f1c0d9bd8a6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3423d54-3d8e-4bf0-8804-833030ab702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C1124AF-D090-4928-A35F-6DC9CD7F8544}">
  <ds:schemaRefs>
    <ds:schemaRef ds:uri="http://schemas.microsoft.com/office/2006/documentManagement/types"/>
    <ds:schemaRef ds:uri="http://purl.org/dc/elements/1.1/"/>
    <ds:schemaRef ds:uri="http://schemas.openxmlformats.org/package/2006/metadata/core-properties"/>
    <ds:schemaRef ds:uri="http://purl.org/dc/terms/"/>
    <ds:schemaRef ds:uri="493ae31b-b571-409d-bb63-f1c0d9bd8a67"/>
    <ds:schemaRef ds:uri="http://www.w3.org/XML/1998/namespace"/>
    <ds:schemaRef ds:uri="http://purl.org/dc/dcmitype/"/>
    <ds:schemaRef ds:uri="http://schemas.microsoft.com/office/2006/metadata/properties"/>
    <ds:schemaRef ds:uri="http://schemas.microsoft.com/office/infopath/2007/PartnerControls"/>
    <ds:schemaRef ds:uri="63423d54-3d8e-4bf0-8804-833030ab7028"/>
  </ds:schemaRefs>
</ds:datastoreItem>
</file>

<file path=customXml/itemProps2.xml><?xml version="1.0" encoding="utf-8"?>
<ds:datastoreItem xmlns:ds="http://schemas.openxmlformats.org/officeDocument/2006/customXml" ds:itemID="{DBAB6B0C-F8D1-4A7F-BE3A-53084A64D071}">
  <ds:schemaRefs>
    <ds:schemaRef ds:uri="http://schemas.microsoft.com/sharepoint/v3/contenttype/forms"/>
  </ds:schemaRefs>
</ds:datastoreItem>
</file>

<file path=customXml/itemProps3.xml><?xml version="1.0" encoding="utf-8"?>
<ds:datastoreItem xmlns:ds="http://schemas.openxmlformats.org/officeDocument/2006/customXml" ds:itemID="{8C9E3DAB-29D9-44F6-9E61-62348B979B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3ae31b-b571-409d-bb63-f1c0d9bd8a67"/>
    <ds:schemaRef ds:uri="63423d54-3d8e-4bf0-8804-833030ab70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{64FD2F08-2612-46D6-AFBC-5B6FEF54F751}tf10002117_win32</Template>
  <TotalTime>0</TotalTime>
  <Pages>7</Pages>
  <Words>1582</Words>
  <Characters>9018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2021-08-13T06:15:00Z</dcterms:created>
  <dcterms:modified xsi:type="dcterms:W3CDTF">2021-08-13T06:15:00Z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0x01010035C4BAFA90E3C34FB3A3EFFE420EC74D</vt:lpwstr>
  </property>
</Properties>
</file>